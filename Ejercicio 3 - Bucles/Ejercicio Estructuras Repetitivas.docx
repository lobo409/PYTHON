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35336145"/>
        <w:docPartObj>
          <w:docPartGallery w:val="Cover Pages"/>
          <w:docPartUnique/>
        </w:docPartObj>
      </w:sdtPr>
      <w:sdtEndPr/>
      <w:sdtContent>
        <w:p w14:paraId="7B158D49" w14:textId="12692108" w:rsidR="007A65BA" w:rsidRDefault="007A65B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F5CA48" wp14:editId="4D5DDE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8BEF1E3" w14:textId="5E1FC73D" w:rsidR="007A65BA" w:rsidRDefault="004D1EE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F5CA4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8BEF1E3" w14:textId="5E1FC73D" w:rsidR="007A65BA" w:rsidRDefault="004D1EE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4DA1C8A" w14:textId="6624DC1D" w:rsidR="007A65BA" w:rsidRDefault="004D1E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1F9E1D" wp14:editId="546A49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22420" cy="1821180"/>
                    <wp:effectExtent l="0" t="0" r="11430" b="762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2420" cy="182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4F12B" w14:textId="56247E35" w:rsidR="007A65BA" w:rsidRDefault="002157B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1EE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Ejercicio Estructuras Repetitivas</w:t>
                                    </w:r>
                                  </w:sdtContent>
                                </w:sdt>
                              </w:p>
                              <w:p w14:paraId="42D4ABC4" w14:textId="5EC666F9" w:rsidR="007A65BA" w:rsidRDefault="004D1EE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20E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Implantación de Aplicaciones Web 2º ASIR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1F9E1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324.6pt;height:143.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" filled="f" stroked="f" strokeweight=".5pt">
                    <v:textbox inset="0,0,0,0">
                      <w:txbxContent>
                        <w:p w14:paraId="0FF4F12B" w14:textId="56247E35" w:rsidR="007A65BA" w:rsidRDefault="002157B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1EE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Ejercicio Estructuras Repetitivas</w:t>
                              </w:r>
                            </w:sdtContent>
                          </w:sdt>
                        </w:p>
                        <w:p w14:paraId="42D4ABC4" w14:textId="5EC666F9" w:rsidR="007A65BA" w:rsidRDefault="004D1EE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20E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Implantación de Aplicaciones Web 2º ASIR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65B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BB5E01" wp14:editId="3E1239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1737360" cy="220980"/>
                    <wp:effectExtent l="0" t="0" r="15240" b="762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7360" cy="220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9E3B4" w14:textId="77777777" w:rsidR="007A65BA" w:rsidRPr="007A65BA" w:rsidRDefault="002157B1">
                                <w:pPr>
                                  <w:pStyle w:val="Sinespaciado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65BA" w:rsidRPr="007A65BA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Andres</w:t>
                                    </w:r>
                                  </w:sdtContent>
                                </w:sdt>
                                <w:r w:rsidR="007A65BA" w:rsidRPr="007A65BA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 xml:space="preserve"> Catalina Blázquez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BB5E01" id="Cuadro de texto 32" o:spid="_x0000_s1056" type="#_x0000_t202" style="position:absolute;margin-left:0;margin-top:0;width:136.8pt;height:17.4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" filled="f" stroked="f" strokeweight=".5pt">
                    <v:textbox inset="0,0,0,0">
                      <w:txbxContent>
                        <w:p w14:paraId="4DB9E3B4" w14:textId="77777777" w:rsidR="007A65BA" w:rsidRPr="007A65BA" w:rsidRDefault="002157B1">
                          <w:pPr>
                            <w:pStyle w:val="Sinespaciado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65BA" w:rsidRPr="007A65BA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Andres</w:t>
                              </w:r>
                            </w:sdtContent>
                          </w:sdt>
                          <w:r w:rsidR="007A65BA" w:rsidRPr="007A65BA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 xml:space="preserve"> Catalina Blázquez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65BA">
            <w:br w:type="page"/>
          </w:r>
        </w:p>
      </w:sdtContent>
    </w:sdt>
    <w:p w14:paraId="3E8586B7" w14:textId="2A520F22" w:rsidR="00C85AB9" w:rsidRDefault="004D1EE8">
      <w:r w:rsidRPr="004D1EE8">
        <w:lastRenderedPageBreak/>
        <w:t>Ejercicio Estructuras Repetitivas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0423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8DF73E" w14:textId="77777777" w:rsidR="00D5599B" w:rsidRDefault="00D5599B">
          <w:pPr>
            <w:pStyle w:val="TtuloTDC"/>
          </w:pPr>
          <w:r>
            <w:t>Contenido De La Memoria</w:t>
          </w:r>
        </w:p>
        <w:p w14:paraId="6CF9DE82" w14:textId="7EFE923D" w:rsidR="008B4854" w:rsidRDefault="002157B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26755" w:history="1">
            <w:r w:rsidR="008B4854" w:rsidRPr="0048663D">
              <w:rPr>
                <w:rStyle w:val="Hipervnculo"/>
                <w:rFonts w:cstheme="majorHAnsi"/>
                <w:b/>
                <w:bCs/>
                <w:noProof/>
              </w:rPr>
              <w:t>1.</w:t>
            </w:r>
            <w:r w:rsidR="008B4854">
              <w:rPr>
                <w:rFonts w:eastAsiaTheme="minorEastAsia"/>
                <w:noProof/>
                <w:lang w:eastAsia="es-ES"/>
              </w:rPr>
              <w:tab/>
            </w:r>
            <w:r w:rsidR="008B4854" w:rsidRPr="0048663D">
              <w:rPr>
                <w:rStyle w:val="Hipervnculo"/>
                <w:rFonts w:cstheme="majorHAnsi"/>
                <w:b/>
                <w:bCs/>
                <w:noProof/>
              </w:rPr>
              <w:t>Mostrar por pantalla 100 veces hola asir</w:t>
            </w:r>
            <w:r w:rsidR="008B4854">
              <w:rPr>
                <w:noProof/>
                <w:webHidden/>
              </w:rPr>
              <w:tab/>
            </w:r>
            <w:r w:rsidR="008B4854">
              <w:rPr>
                <w:noProof/>
                <w:webHidden/>
              </w:rPr>
              <w:fldChar w:fldCharType="begin"/>
            </w:r>
            <w:r w:rsidR="008B4854">
              <w:rPr>
                <w:noProof/>
                <w:webHidden/>
              </w:rPr>
              <w:instrText xml:space="preserve"> PAGEREF _Toc152226755 \h </w:instrText>
            </w:r>
            <w:r w:rsidR="008B4854">
              <w:rPr>
                <w:noProof/>
                <w:webHidden/>
              </w:rPr>
            </w:r>
            <w:r w:rsidR="008B4854">
              <w:rPr>
                <w:noProof/>
                <w:webHidden/>
              </w:rPr>
              <w:fldChar w:fldCharType="separate"/>
            </w:r>
            <w:r w:rsidR="008B4854">
              <w:rPr>
                <w:noProof/>
                <w:webHidden/>
              </w:rPr>
              <w:t>2</w:t>
            </w:r>
            <w:r w:rsidR="008B4854">
              <w:rPr>
                <w:noProof/>
                <w:webHidden/>
              </w:rPr>
              <w:fldChar w:fldCharType="end"/>
            </w:r>
          </w:hyperlink>
        </w:p>
        <w:p w14:paraId="48DA0B40" w14:textId="29720BE5" w:rsidR="008B4854" w:rsidRDefault="008B48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26756" w:history="1"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Mostrar la tabla de multiplicar del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70FC" w14:textId="7E086C0E" w:rsidR="008B4854" w:rsidRDefault="008B48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26757" w:history="1"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Mostrar la tabla de multiplicar de un número que se introduce por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727A" w14:textId="52BF1245" w:rsidR="008B4854" w:rsidRDefault="008B48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26758" w:history="1"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Escribir los número pares desde el 2 al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80C6" w14:textId="035B62C0" w:rsidR="008B4854" w:rsidRDefault="008B48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26759" w:history="1"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Sumar todos los números de 1al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E639" w14:textId="215BB884" w:rsidR="008B4854" w:rsidRDefault="008B48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26760" w:history="1"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Mostrar la tabla de multiplicar del 1 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FEAF" w14:textId="50FA0CBC" w:rsidR="008B4854" w:rsidRDefault="008B48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26761" w:history="1"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Mostrar el factorial de un numero que previamente se introduce por teclado( for y con while)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700C" w14:textId="6B817AC9" w:rsidR="008B4854" w:rsidRDefault="008B48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226762" w:history="1"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663D">
              <w:rPr>
                <w:rStyle w:val="Hipervnculo"/>
                <w:rFonts w:cstheme="majorHAnsi"/>
                <w:b/>
                <w:bCs/>
                <w:noProof/>
              </w:rPr>
              <w:t>Solicitar un número ejemplo 30 y pedir 30 números por teclado contando los positivos y los negativos;: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DA6C" w14:textId="39872220" w:rsidR="00D5599B" w:rsidRDefault="002157B1">
          <w:r>
            <w:rPr>
              <w:b/>
              <w:bCs/>
              <w:noProof/>
            </w:rPr>
            <w:fldChar w:fldCharType="end"/>
          </w:r>
        </w:p>
      </w:sdtContent>
    </w:sdt>
    <w:p w14:paraId="3D920CFE" w14:textId="77777777" w:rsidR="00C85AB9" w:rsidRDefault="00C85AB9"/>
    <w:p w14:paraId="2709491D" w14:textId="77777777" w:rsidR="00B469F2" w:rsidRDefault="00B469F2" w:rsidP="006E0BB3"/>
    <w:p w14:paraId="2A469309" w14:textId="77777777" w:rsidR="00B469F2" w:rsidRDefault="00B469F2">
      <w:r>
        <w:br w:type="page"/>
      </w:r>
    </w:p>
    <w:p w14:paraId="08E3B407" w14:textId="6F164C39" w:rsidR="004D1EE8" w:rsidRDefault="004D1EE8" w:rsidP="004D1EE8">
      <w:pPr>
        <w:pStyle w:val="Ttulo1"/>
        <w:numPr>
          <w:ilvl w:val="0"/>
          <w:numId w:val="12"/>
        </w:numPr>
        <w:rPr>
          <w:rFonts w:cstheme="majorHAnsi"/>
          <w:b/>
          <w:bCs/>
          <w:color w:val="auto"/>
        </w:rPr>
      </w:pPr>
      <w:bookmarkStart w:id="0" w:name="_Toc152226755"/>
      <w:r w:rsidRPr="004D1EE8">
        <w:rPr>
          <w:rFonts w:cstheme="majorHAnsi"/>
          <w:b/>
          <w:bCs/>
          <w:color w:val="auto"/>
        </w:rPr>
        <w:lastRenderedPageBreak/>
        <w:t>Mostrar por pantalla 100 veces hola asir</w:t>
      </w:r>
      <w:bookmarkEnd w:id="0"/>
    </w:p>
    <w:p w14:paraId="45770B1C" w14:textId="0C5D6474" w:rsidR="004D1EE8" w:rsidRPr="004D1EE8" w:rsidRDefault="004D1EE8" w:rsidP="008B4854">
      <w:pPr>
        <w:jc w:val="center"/>
      </w:pPr>
      <w:r>
        <w:rPr>
          <w:noProof/>
        </w:rPr>
        <w:drawing>
          <wp:inline distT="0" distB="0" distL="0" distR="0" wp14:anchorId="75E36BB6" wp14:editId="3F756BBD">
            <wp:extent cx="5400040" cy="78994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1F14" w14:textId="0E4AB11F" w:rsidR="004D1EE8" w:rsidRDefault="004D1EE8" w:rsidP="004D1EE8">
      <w:pPr>
        <w:pStyle w:val="Ttulo1"/>
        <w:numPr>
          <w:ilvl w:val="0"/>
          <w:numId w:val="12"/>
        </w:numPr>
        <w:rPr>
          <w:rFonts w:cstheme="majorHAnsi"/>
          <w:b/>
          <w:bCs/>
          <w:color w:val="auto"/>
        </w:rPr>
      </w:pPr>
      <w:bookmarkStart w:id="1" w:name="_Toc152226756"/>
      <w:r w:rsidRPr="004D1EE8">
        <w:rPr>
          <w:rFonts w:cstheme="majorHAnsi"/>
          <w:b/>
          <w:bCs/>
          <w:color w:val="auto"/>
        </w:rPr>
        <w:lastRenderedPageBreak/>
        <w:t>Mostrar la tabla de multiplicar del 4</w:t>
      </w:r>
      <w:bookmarkEnd w:id="1"/>
    </w:p>
    <w:p w14:paraId="6279A8F5" w14:textId="3732249B" w:rsidR="008B4854" w:rsidRPr="008B4854" w:rsidRDefault="008B4854" w:rsidP="008B4854">
      <w:pPr>
        <w:jc w:val="center"/>
      </w:pPr>
      <w:r>
        <w:rPr>
          <w:noProof/>
        </w:rPr>
        <w:drawing>
          <wp:inline distT="0" distB="0" distL="0" distR="0" wp14:anchorId="19B31199" wp14:editId="05B6D268">
            <wp:extent cx="5324475" cy="55435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F986" w14:textId="0D6225A8" w:rsidR="004D1EE8" w:rsidRDefault="004D1EE8" w:rsidP="004D1EE8">
      <w:pPr>
        <w:pStyle w:val="Ttulo1"/>
        <w:numPr>
          <w:ilvl w:val="0"/>
          <w:numId w:val="12"/>
        </w:numPr>
        <w:rPr>
          <w:rFonts w:cstheme="majorHAnsi"/>
          <w:b/>
          <w:bCs/>
          <w:color w:val="auto"/>
        </w:rPr>
      </w:pPr>
      <w:bookmarkStart w:id="2" w:name="_Toc152226757"/>
      <w:r w:rsidRPr="004D1EE8">
        <w:rPr>
          <w:rFonts w:cstheme="majorHAnsi"/>
          <w:b/>
          <w:bCs/>
          <w:color w:val="auto"/>
        </w:rPr>
        <w:lastRenderedPageBreak/>
        <w:t>Mostrar la tabla de multiplicar de un número que se introduce por teclado</w:t>
      </w:r>
      <w:bookmarkEnd w:id="2"/>
    </w:p>
    <w:p w14:paraId="094B5D59" w14:textId="70B68B3D" w:rsidR="008B4854" w:rsidRPr="008B4854" w:rsidRDefault="008B4854" w:rsidP="008B4854">
      <w:pPr>
        <w:jc w:val="center"/>
      </w:pPr>
      <w:r>
        <w:rPr>
          <w:noProof/>
        </w:rPr>
        <w:drawing>
          <wp:inline distT="0" distB="0" distL="0" distR="0" wp14:anchorId="26088445" wp14:editId="5F896465">
            <wp:extent cx="5400040" cy="391096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752B" w14:textId="34DD5A46" w:rsidR="004D1EE8" w:rsidRDefault="004D1EE8" w:rsidP="004D1EE8">
      <w:pPr>
        <w:pStyle w:val="Ttulo1"/>
        <w:numPr>
          <w:ilvl w:val="0"/>
          <w:numId w:val="12"/>
        </w:numPr>
        <w:rPr>
          <w:rFonts w:cstheme="majorHAnsi"/>
          <w:b/>
          <w:bCs/>
          <w:color w:val="auto"/>
        </w:rPr>
      </w:pPr>
      <w:bookmarkStart w:id="3" w:name="_Toc152226758"/>
      <w:r w:rsidRPr="004D1EE8">
        <w:rPr>
          <w:rFonts w:cstheme="majorHAnsi"/>
          <w:b/>
          <w:bCs/>
          <w:color w:val="auto"/>
        </w:rPr>
        <w:lastRenderedPageBreak/>
        <w:t>Escribir los número pares desde el 2 al 10.</w:t>
      </w:r>
      <w:bookmarkEnd w:id="3"/>
    </w:p>
    <w:p w14:paraId="2ADCF244" w14:textId="2EFA70B1" w:rsidR="008B4854" w:rsidRPr="008B4854" w:rsidRDefault="008B4854" w:rsidP="008B4854">
      <w:pPr>
        <w:jc w:val="center"/>
      </w:pPr>
      <w:r>
        <w:rPr>
          <w:noProof/>
        </w:rPr>
        <w:drawing>
          <wp:inline distT="0" distB="0" distL="0" distR="0" wp14:anchorId="58C208DF" wp14:editId="73C0CC84">
            <wp:extent cx="5400040" cy="4375150"/>
            <wp:effectExtent l="0" t="0" r="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E9EB" w14:textId="4672EA99" w:rsidR="004D1EE8" w:rsidRDefault="004D1EE8" w:rsidP="004D1EE8">
      <w:pPr>
        <w:pStyle w:val="Ttulo1"/>
        <w:numPr>
          <w:ilvl w:val="0"/>
          <w:numId w:val="12"/>
        </w:numPr>
        <w:rPr>
          <w:rFonts w:cstheme="majorHAnsi"/>
          <w:b/>
          <w:bCs/>
          <w:color w:val="auto"/>
        </w:rPr>
      </w:pPr>
      <w:bookmarkStart w:id="4" w:name="_Toc152226759"/>
      <w:r w:rsidRPr="004D1EE8">
        <w:rPr>
          <w:rFonts w:cstheme="majorHAnsi"/>
          <w:b/>
          <w:bCs/>
          <w:color w:val="auto"/>
        </w:rPr>
        <w:lastRenderedPageBreak/>
        <w:t>Sumar todos los números de 1al 100</w:t>
      </w:r>
      <w:bookmarkEnd w:id="4"/>
    </w:p>
    <w:p w14:paraId="419ED928" w14:textId="542ED192" w:rsidR="008B4854" w:rsidRPr="008B4854" w:rsidRDefault="008B4854" w:rsidP="008B4854">
      <w:pPr>
        <w:jc w:val="center"/>
      </w:pPr>
      <w:r>
        <w:rPr>
          <w:noProof/>
        </w:rPr>
        <w:drawing>
          <wp:inline distT="0" distB="0" distL="0" distR="0" wp14:anchorId="232ABB36" wp14:editId="395CD30B">
            <wp:extent cx="4705350" cy="41052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A4C0" w14:textId="326BF197" w:rsidR="004D1EE8" w:rsidRDefault="004D1EE8" w:rsidP="004D1EE8">
      <w:pPr>
        <w:pStyle w:val="Ttulo1"/>
        <w:numPr>
          <w:ilvl w:val="0"/>
          <w:numId w:val="12"/>
        </w:numPr>
        <w:rPr>
          <w:rFonts w:cstheme="majorHAnsi"/>
          <w:b/>
          <w:bCs/>
          <w:color w:val="auto"/>
        </w:rPr>
      </w:pPr>
      <w:bookmarkStart w:id="5" w:name="_Toc152226760"/>
      <w:r w:rsidRPr="004D1EE8">
        <w:rPr>
          <w:rFonts w:cstheme="majorHAnsi"/>
          <w:b/>
          <w:bCs/>
          <w:color w:val="auto"/>
        </w:rPr>
        <w:lastRenderedPageBreak/>
        <w:t>Mostrar la tabla de multiplicar del 1 al 10</w:t>
      </w:r>
      <w:bookmarkEnd w:id="5"/>
    </w:p>
    <w:p w14:paraId="72200A2A" w14:textId="12DECF34" w:rsidR="008B4854" w:rsidRPr="008B4854" w:rsidRDefault="008B4854" w:rsidP="008B4854">
      <w:pPr>
        <w:jc w:val="center"/>
      </w:pPr>
      <w:r>
        <w:rPr>
          <w:noProof/>
        </w:rPr>
        <w:drawing>
          <wp:inline distT="0" distB="0" distL="0" distR="0" wp14:anchorId="08BFC7D9" wp14:editId="59D30BCC">
            <wp:extent cx="4892719" cy="7642860"/>
            <wp:effectExtent l="0" t="0" r="317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4305" cy="764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456D" w14:textId="10787405" w:rsidR="004D1EE8" w:rsidRDefault="004D1EE8" w:rsidP="004D1EE8">
      <w:pPr>
        <w:pStyle w:val="Ttulo1"/>
        <w:numPr>
          <w:ilvl w:val="0"/>
          <w:numId w:val="12"/>
        </w:numPr>
        <w:rPr>
          <w:rFonts w:cstheme="majorHAnsi"/>
          <w:b/>
          <w:bCs/>
          <w:color w:val="auto"/>
        </w:rPr>
      </w:pPr>
      <w:bookmarkStart w:id="6" w:name="_Toc152226761"/>
      <w:r w:rsidRPr="004D1EE8">
        <w:rPr>
          <w:rFonts w:cstheme="majorHAnsi"/>
          <w:b/>
          <w:bCs/>
          <w:color w:val="auto"/>
        </w:rPr>
        <w:lastRenderedPageBreak/>
        <w:t xml:space="preserve">Mostrar el factorial de un </w:t>
      </w:r>
      <w:proofErr w:type="spellStart"/>
      <w:r w:rsidRPr="004D1EE8">
        <w:rPr>
          <w:rFonts w:cstheme="majorHAnsi"/>
          <w:b/>
          <w:bCs/>
          <w:color w:val="auto"/>
        </w:rPr>
        <w:t>numero</w:t>
      </w:r>
      <w:proofErr w:type="spellEnd"/>
      <w:r w:rsidRPr="004D1EE8">
        <w:rPr>
          <w:rFonts w:cstheme="majorHAnsi"/>
          <w:b/>
          <w:bCs/>
          <w:color w:val="auto"/>
        </w:rPr>
        <w:t xml:space="preserve"> que previamente se introduce por teclado( </w:t>
      </w:r>
      <w:proofErr w:type="spellStart"/>
      <w:r w:rsidRPr="004D1EE8">
        <w:rPr>
          <w:rFonts w:cstheme="majorHAnsi"/>
          <w:b/>
          <w:bCs/>
          <w:color w:val="auto"/>
        </w:rPr>
        <w:t>for</w:t>
      </w:r>
      <w:proofErr w:type="spellEnd"/>
      <w:r w:rsidRPr="004D1EE8">
        <w:rPr>
          <w:rFonts w:cstheme="majorHAnsi"/>
          <w:b/>
          <w:bCs/>
          <w:color w:val="auto"/>
        </w:rPr>
        <w:t xml:space="preserve"> y con </w:t>
      </w:r>
      <w:proofErr w:type="spellStart"/>
      <w:r w:rsidRPr="004D1EE8">
        <w:rPr>
          <w:rFonts w:cstheme="majorHAnsi"/>
          <w:b/>
          <w:bCs/>
          <w:color w:val="auto"/>
        </w:rPr>
        <w:t>while</w:t>
      </w:r>
      <w:proofErr w:type="spellEnd"/>
      <w:r w:rsidRPr="004D1EE8">
        <w:rPr>
          <w:rFonts w:cstheme="majorHAnsi"/>
          <w:b/>
          <w:bCs/>
          <w:color w:val="auto"/>
        </w:rPr>
        <w:t>)</w:t>
      </w:r>
      <w:bookmarkEnd w:id="6"/>
    </w:p>
    <w:p w14:paraId="78078E4C" w14:textId="22B62C37" w:rsidR="008B4854" w:rsidRDefault="008B4854" w:rsidP="008B4854">
      <w:r>
        <w:rPr>
          <w:noProof/>
        </w:rPr>
        <w:drawing>
          <wp:inline distT="0" distB="0" distL="0" distR="0" wp14:anchorId="0E8C9C76" wp14:editId="60366B10">
            <wp:extent cx="5400040" cy="2280285"/>
            <wp:effectExtent l="0" t="0" r="0" b="57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06EF" w14:textId="72368421" w:rsidR="008B4854" w:rsidRPr="008B4854" w:rsidRDefault="008B4854" w:rsidP="008B4854">
      <w:pPr>
        <w:jc w:val="center"/>
      </w:pPr>
      <w:r>
        <w:rPr>
          <w:noProof/>
        </w:rPr>
        <w:drawing>
          <wp:inline distT="0" distB="0" distL="0" distR="0" wp14:anchorId="3077DF00" wp14:editId="551483B1">
            <wp:extent cx="5400040" cy="280860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1AD4" w14:textId="77777777" w:rsidR="004D1EE8" w:rsidRPr="004D1EE8" w:rsidRDefault="004D1EE8" w:rsidP="004D1EE8">
      <w:pPr>
        <w:pStyle w:val="Ttulo1"/>
        <w:numPr>
          <w:ilvl w:val="0"/>
          <w:numId w:val="12"/>
        </w:numPr>
        <w:rPr>
          <w:rFonts w:cstheme="majorHAnsi"/>
          <w:b/>
          <w:bCs/>
          <w:color w:val="auto"/>
        </w:rPr>
      </w:pPr>
      <w:bookmarkStart w:id="7" w:name="_Toc152226762"/>
      <w:r w:rsidRPr="004D1EE8">
        <w:rPr>
          <w:rFonts w:cstheme="majorHAnsi"/>
          <w:b/>
          <w:bCs/>
          <w:color w:val="auto"/>
        </w:rPr>
        <w:lastRenderedPageBreak/>
        <w:t>Solicitar un número ejemplo 30 y pedir 30 números por teclado contando los positivos y los negativos;:</w:t>
      </w:r>
      <w:bookmarkEnd w:id="7"/>
    </w:p>
    <w:p w14:paraId="70838E44" w14:textId="66AC77B0" w:rsidR="00A208B6" w:rsidRPr="00A208B6" w:rsidRDefault="008B4854" w:rsidP="00A208B6">
      <w:r>
        <w:rPr>
          <w:noProof/>
        </w:rPr>
        <w:drawing>
          <wp:inline distT="0" distB="0" distL="0" distR="0" wp14:anchorId="0178790D" wp14:editId="3943A594">
            <wp:extent cx="5400040" cy="2987040"/>
            <wp:effectExtent l="0" t="0" r="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8B6" w:rsidRPr="00A208B6" w:rsidSect="007A65BA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0BF92" w14:textId="77777777" w:rsidR="002157B1" w:rsidRDefault="002157B1" w:rsidP="00C85AB9">
      <w:pPr>
        <w:spacing w:after="0" w:line="240" w:lineRule="auto"/>
      </w:pPr>
      <w:r>
        <w:separator/>
      </w:r>
    </w:p>
  </w:endnote>
  <w:endnote w:type="continuationSeparator" w:id="0">
    <w:p w14:paraId="6A4893E7" w14:textId="77777777" w:rsidR="002157B1" w:rsidRDefault="002157B1" w:rsidP="00C8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BFB5" w14:textId="77777777" w:rsidR="00AB79EC" w:rsidRDefault="00AB79E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D4D393B" w14:textId="77777777" w:rsidR="00547BC2" w:rsidRDefault="00547BC2" w:rsidP="00547BC2">
    <w:pPr>
      <w:pStyle w:val="Piedepgina"/>
    </w:pPr>
    <w:r>
      <w:t>Publicado en España bajo licencia</w:t>
    </w:r>
  </w:p>
  <w:p w14:paraId="669941EE" w14:textId="77777777" w:rsidR="00547BC2" w:rsidRDefault="00547BC2" w:rsidP="00547BC2">
    <w:pPr>
      <w:pStyle w:val="Piedepgina"/>
    </w:pPr>
    <w:r>
      <w:t>Creative Commons Reconocimiento-No Comercial-Compartir Igual 4.0 (CC BY-NC-SA)</w:t>
    </w:r>
  </w:p>
  <w:p w14:paraId="20833BD4" w14:textId="77777777" w:rsidR="00547BC2" w:rsidRDefault="002157B1" w:rsidP="00547BC2">
    <w:pPr>
      <w:pStyle w:val="Piedepgina"/>
    </w:pPr>
    <w:hyperlink r:id="rId1" w:history="1">
      <w:r w:rsidR="00547BC2">
        <w:rPr>
          <w:rStyle w:val="Hipervnculo"/>
        </w:rPr>
        <w:t>https://creativecommons.org/licenses/by-nc-sa/4.0/deed.es</w:t>
      </w:r>
    </w:hyperlink>
    <w:r w:rsidR="00547BC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BCD14" w14:textId="77777777" w:rsidR="002157B1" w:rsidRDefault="002157B1" w:rsidP="00C85AB9">
      <w:pPr>
        <w:spacing w:after="0" w:line="240" w:lineRule="auto"/>
      </w:pPr>
      <w:r>
        <w:separator/>
      </w:r>
    </w:p>
  </w:footnote>
  <w:footnote w:type="continuationSeparator" w:id="0">
    <w:p w14:paraId="42729619" w14:textId="77777777" w:rsidR="002157B1" w:rsidRDefault="002157B1" w:rsidP="00C8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3744" w14:textId="783DD1CA" w:rsidR="00AB79EC" w:rsidRDefault="00AB79EC">
    <w:pPr>
      <w:pStyle w:val="Encabezado"/>
    </w:pPr>
    <w:r>
      <w:t>Andrés Catalina Blázquez</w:t>
    </w:r>
    <w:r>
      <w:tab/>
    </w:r>
    <w:r>
      <w:tab/>
    </w:r>
    <w:r w:rsidR="004D1EE8" w:rsidRPr="003C383A">
      <w:rPr>
        <w:rFonts w:ascii="CIDFont+F1" w:hAnsi="CIDFont+F1" w:cs="CIDFont+F1"/>
      </w:rPr>
      <w:t>Implantación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10"/>
    <w:multiLevelType w:val="hybridMultilevel"/>
    <w:tmpl w:val="A56A7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E11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3934"/>
    <w:multiLevelType w:val="hybridMultilevel"/>
    <w:tmpl w:val="6F5A296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FC022C"/>
    <w:multiLevelType w:val="hybridMultilevel"/>
    <w:tmpl w:val="EC66C2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C719F"/>
    <w:multiLevelType w:val="hybridMultilevel"/>
    <w:tmpl w:val="7D42B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108BD"/>
    <w:multiLevelType w:val="hybridMultilevel"/>
    <w:tmpl w:val="E280FB2C"/>
    <w:lvl w:ilvl="0" w:tplc="4EE4163E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9757E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73FB0"/>
    <w:multiLevelType w:val="hybridMultilevel"/>
    <w:tmpl w:val="09B60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E1F05"/>
    <w:multiLevelType w:val="hybridMultilevel"/>
    <w:tmpl w:val="56D20F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661"/>
    <w:multiLevelType w:val="hybridMultilevel"/>
    <w:tmpl w:val="8632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5CF0"/>
    <w:multiLevelType w:val="multilevel"/>
    <w:tmpl w:val="5D922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3666D"/>
    <w:multiLevelType w:val="hybridMultilevel"/>
    <w:tmpl w:val="5150E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1"/>
  </w:num>
  <w:num w:numId="9">
    <w:abstractNumId w:val="7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E8"/>
    <w:rsid w:val="001914BC"/>
    <w:rsid w:val="001F30D6"/>
    <w:rsid w:val="002157B1"/>
    <w:rsid w:val="00264006"/>
    <w:rsid w:val="00275FD8"/>
    <w:rsid w:val="002E4540"/>
    <w:rsid w:val="002F49A0"/>
    <w:rsid w:val="00322C24"/>
    <w:rsid w:val="003558DE"/>
    <w:rsid w:val="003656BF"/>
    <w:rsid w:val="0041572C"/>
    <w:rsid w:val="004D1EE8"/>
    <w:rsid w:val="00547BC2"/>
    <w:rsid w:val="00592139"/>
    <w:rsid w:val="005F3C0D"/>
    <w:rsid w:val="0065534C"/>
    <w:rsid w:val="0069362F"/>
    <w:rsid w:val="006E0BB3"/>
    <w:rsid w:val="006F3CA2"/>
    <w:rsid w:val="00744C2E"/>
    <w:rsid w:val="007563E7"/>
    <w:rsid w:val="00797E4D"/>
    <w:rsid w:val="007A65BA"/>
    <w:rsid w:val="00813821"/>
    <w:rsid w:val="008174CB"/>
    <w:rsid w:val="00844CFA"/>
    <w:rsid w:val="00856874"/>
    <w:rsid w:val="008611F3"/>
    <w:rsid w:val="008B4854"/>
    <w:rsid w:val="009A4DE2"/>
    <w:rsid w:val="009B10AE"/>
    <w:rsid w:val="00A16135"/>
    <w:rsid w:val="00A208B6"/>
    <w:rsid w:val="00A474CE"/>
    <w:rsid w:val="00A62D3D"/>
    <w:rsid w:val="00AB79EC"/>
    <w:rsid w:val="00B1244C"/>
    <w:rsid w:val="00B469F2"/>
    <w:rsid w:val="00BE3A79"/>
    <w:rsid w:val="00C213D0"/>
    <w:rsid w:val="00C60EF5"/>
    <w:rsid w:val="00C85AB9"/>
    <w:rsid w:val="00D41F78"/>
    <w:rsid w:val="00D5599B"/>
    <w:rsid w:val="00DC2CF1"/>
    <w:rsid w:val="00DD037B"/>
    <w:rsid w:val="00E31D79"/>
    <w:rsid w:val="00E4263F"/>
    <w:rsid w:val="00EA7997"/>
    <w:rsid w:val="00FB3D87"/>
    <w:rsid w:val="00FD4065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A3B1"/>
  <w15:chartTrackingRefBased/>
  <w15:docId w15:val="{F5FD36D8-584C-46BE-A65A-9C168160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AB9"/>
  </w:style>
  <w:style w:type="paragraph" w:styleId="Piedepgina">
    <w:name w:val="footer"/>
    <w:basedOn w:val="Normal"/>
    <w:link w:val="Piedepgina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AB9"/>
  </w:style>
  <w:style w:type="character" w:customStyle="1" w:styleId="Ttulo1Car">
    <w:name w:val="Título 1 Car"/>
    <w:basedOn w:val="Fuentedeprrafopredeter"/>
    <w:link w:val="Ttulo1"/>
    <w:uiPriority w:val="9"/>
    <w:rsid w:val="00C8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5AB9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85AB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59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599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2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426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D79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7A65B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65B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deed.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Documents\ASIR\PLANTILLA%20EJERCICIOS%20CON%20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7692857-5C53-45F4-A1AD-5152C1012A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EJERCICIOS CON PORTADA.dotx</Template>
  <TotalTime>7</TotalTime>
  <Pages>10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Estructuras Repetitivas</dc:title>
  <dc:subject>Implantación de Aplicaciones Web 2º ASIR</dc:subject>
  <dc:creator>Andres</dc:creator>
  <cp:keywords/>
  <dc:description/>
  <cp:lastModifiedBy>Andres</cp:lastModifiedBy>
  <cp:revision>2</cp:revision>
  <dcterms:created xsi:type="dcterms:W3CDTF">2023-11-30T07:44:00Z</dcterms:created>
  <dcterms:modified xsi:type="dcterms:W3CDTF">2023-11-30T07:52:00Z</dcterms:modified>
</cp:coreProperties>
</file>