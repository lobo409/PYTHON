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935336145"/>
        <w:docPartObj>
          <w:docPartGallery w:val="Cover Pages"/>
          <w:docPartUnique/>
        </w:docPartObj>
      </w:sdtPr>
      <w:sdtEndPr/>
      <w:sdtContent>
        <w:p w14:paraId="3799E0F3" w14:textId="23FDD3BD" w:rsidR="007A65BA" w:rsidRDefault="007A65BA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07E9F13" wp14:editId="24A98B0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11-30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35EB4DAE" w14:textId="3AA85785" w:rsidR="007A65BA" w:rsidRDefault="00C7391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30-11-2023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07E9F1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11-30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35EB4DAE" w14:textId="3AA85785" w:rsidR="007A65BA" w:rsidRDefault="00C7391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30-11-2023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255796EE" w14:textId="5BB0C0FE" w:rsidR="007A65BA" w:rsidRDefault="00C7391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4726F8" wp14:editId="3A9DE7B0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206240" cy="998220"/>
                    <wp:effectExtent l="0" t="0" r="3810" b="1143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06240" cy="998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D11435" w14:textId="34094A9D" w:rsidR="007A65BA" w:rsidRDefault="0091369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391F" w:rsidRPr="00F3440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Ejercicio Cadenas</w:t>
                                    </w:r>
                                    <w:r w:rsidR="00C7391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2</w:t>
                                    </w:r>
                                  </w:sdtContent>
                                </w:sdt>
                              </w:p>
                              <w:p w14:paraId="5300FB9C" w14:textId="38293AFF" w:rsidR="007A65BA" w:rsidRDefault="0091369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7391F" w:rsidRPr="00FA7F63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Implantación de Aplicaciones Web 2º ASIR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4726F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331.2pt;height:78.6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" filled="f" stroked="f" strokeweight=".5pt">
                    <v:textbox inset="0,0,0,0">
                      <w:txbxContent>
                        <w:p w14:paraId="3FD11435" w14:textId="34094A9D" w:rsidR="007A65BA" w:rsidRDefault="0091369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7391F" w:rsidRPr="00F3440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Ejercicio Cadenas</w:t>
                              </w:r>
                              <w:r w:rsidR="00C7391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2</w:t>
                              </w:r>
                            </w:sdtContent>
                          </w:sdt>
                        </w:p>
                        <w:p w14:paraId="5300FB9C" w14:textId="38293AFF" w:rsidR="007A65BA" w:rsidRDefault="0091369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7391F" w:rsidRPr="00FA7F63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Implantación de Aplicaciones Web 2º ASIR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A65B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BBF1E6" wp14:editId="7E3BCD9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1737360" cy="220980"/>
                    <wp:effectExtent l="0" t="0" r="15240" b="762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37360" cy="2209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329326" w14:textId="77777777" w:rsidR="007A65BA" w:rsidRPr="007A65BA" w:rsidRDefault="00913690">
                                <w:pPr>
                                  <w:pStyle w:val="Sinespaciado"/>
                                  <w:rPr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A65BA" w:rsidRPr="007A65BA">
                                      <w:rPr>
                                        <w:b/>
                                        <w:bCs/>
                                        <w:sz w:val="26"/>
                                        <w:szCs w:val="26"/>
                                      </w:rPr>
                                      <w:t>Andres</w:t>
                                    </w:r>
                                  </w:sdtContent>
                                </w:sdt>
                                <w:r w:rsidR="007A65BA" w:rsidRPr="007A65BA">
                                  <w:rPr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 xml:space="preserve"> Catalina Blázquez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DBBF1E6" id="Cuadro de texto 32" o:spid="_x0000_s1056" type="#_x0000_t202" style="position:absolute;margin-left:0;margin-top:0;width:136.8pt;height:17.4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" filled="f" stroked="f" strokeweight=".5pt">
                    <v:textbox inset="0,0,0,0">
                      <w:txbxContent>
                        <w:p w14:paraId="05329326" w14:textId="77777777" w:rsidR="007A65BA" w:rsidRPr="007A65BA" w:rsidRDefault="00913690">
                          <w:pPr>
                            <w:pStyle w:val="Sinespaciado"/>
                            <w:rPr>
                              <w:b/>
                              <w:bCs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A65BA" w:rsidRPr="007A65BA">
                                <w:rPr>
                                  <w:b/>
                                  <w:bCs/>
                                  <w:sz w:val="26"/>
                                  <w:szCs w:val="26"/>
                                </w:rPr>
                                <w:t>Andres</w:t>
                              </w:r>
                            </w:sdtContent>
                          </w:sdt>
                          <w:r w:rsidR="007A65BA" w:rsidRPr="007A65BA">
                            <w:rPr>
                              <w:b/>
                              <w:bCs/>
                              <w:sz w:val="26"/>
                              <w:szCs w:val="26"/>
                            </w:rPr>
                            <w:t xml:space="preserve"> Catalina Blázquez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7A65BA">
            <w:br w:type="page"/>
          </w:r>
        </w:p>
      </w:sdtContent>
    </w:sdt>
    <w:p w14:paraId="2C45FB55" w14:textId="5A2C47B7" w:rsidR="00C85AB9" w:rsidRDefault="00C7391F">
      <w:r>
        <w:lastRenderedPageBreak/>
        <w:t>Ejercicio Cadenas 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5204234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C7C1AD" w14:textId="77777777" w:rsidR="00D5599B" w:rsidRDefault="00D5599B">
          <w:pPr>
            <w:pStyle w:val="TtuloTDC"/>
          </w:pPr>
          <w:r>
            <w:t>Contenido De La Memoria</w:t>
          </w:r>
        </w:p>
        <w:p w14:paraId="7F9B508A" w14:textId="068B166A" w:rsidR="002F25E4" w:rsidRDefault="000048D1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585082" w:history="1">
            <w:r w:rsidR="002F25E4" w:rsidRPr="00692D82">
              <w:rPr>
                <w:rStyle w:val="Hipervnculo"/>
                <w:rFonts w:ascii="Symbol" w:hAnsi="Symbol"/>
                <w:bCs/>
                <w:noProof/>
              </w:rPr>
              <w:t></w:t>
            </w:r>
            <w:r w:rsidR="002F25E4">
              <w:rPr>
                <w:rFonts w:eastAsiaTheme="minorEastAsia"/>
                <w:noProof/>
                <w:lang w:eastAsia="es-ES"/>
              </w:rPr>
              <w:tab/>
            </w:r>
            <w:r w:rsidR="002F25E4" w:rsidRPr="00692D82">
              <w:rPr>
                <w:rStyle w:val="Hipervnculo"/>
                <w:b/>
                <w:bCs/>
                <w:noProof/>
              </w:rPr>
              <w:t>Debe implementar un algoritmo para las funciones</w:t>
            </w:r>
            <w:r w:rsidR="002F25E4">
              <w:rPr>
                <w:noProof/>
                <w:webHidden/>
              </w:rPr>
              <w:tab/>
            </w:r>
            <w:r w:rsidR="002F25E4">
              <w:rPr>
                <w:noProof/>
                <w:webHidden/>
              </w:rPr>
              <w:fldChar w:fldCharType="begin"/>
            </w:r>
            <w:r w:rsidR="002F25E4">
              <w:rPr>
                <w:noProof/>
                <w:webHidden/>
              </w:rPr>
              <w:instrText xml:space="preserve"> PAGEREF _Toc152585082 \h </w:instrText>
            </w:r>
            <w:r w:rsidR="002F25E4">
              <w:rPr>
                <w:noProof/>
                <w:webHidden/>
              </w:rPr>
            </w:r>
            <w:r w:rsidR="002F25E4">
              <w:rPr>
                <w:noProof/>
                <w:webHidden/>
              </w:rPr>
              <w:fldChar w:fldCharType="separate"/>
            </w:r>
            <w:r w:rsidR="002F25E4">
              <w:rPr>
                <w:noProof/>
                <w:webHidden/>
              </w:rPr>
              <w:t>2</w:t>
            </w:r>
            <w:r w:rsidR="002F25E4">
              <w:rPr>
                <w:noProof/>
                <w:webHidden/>
              </w:rPr>
              <w:fldChar w:fldCharType="end"/>
            </w:r>
          </w:hyperlink>
        </w:p>
        <w:p w14:paraId="046DBF3D" w14:textId="6058680F" w:rsidR="002F25E4" w:rsidRDefault="002F25E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585083" w:history="1">
            <w:r w:rsidRPr="00692D82">
              <w:rPr>
                <w:rStyle w:val="Hipervnculo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92D82">
              <w:rPr>
                <w:rStyle w:val="Hipervnculo"/>
                <w:b/>
                <w:bCs/>
                <w:noProof/>
              </w:rPr>
              <w:t>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_Toc152585083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E3971" w14:textId="0298698B" w:rsidR="002F25E4" w:rsidRDefault="002F25E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585084" w:history="1">
            <w:r w:rsidRPr="00692D82">
              <w:rPr>
                <w:rStyle w:val="Hipervnculo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92D82">
              <w:rPr>
                <w:rStyle w:val="Hipervnculo"/>
                <w:b/>
                <w:bCs/>
                <w:noProof/>
              </w:rPr>
              <w:t>find ( encontrar una subcadena en una cadena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_Toc152585084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E52F5" w14:textId="2624A9B0" w:rsidR="002F25E4" w:rsidRDefault="002F25E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585085" w:history="1">
            <w:r w:rsidRPr="00692D82">
              <w:rPr>
                <w:rStyle w:val="Hipervnculo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92D82">
              <w:rPr>
                <w:rStyle w:val="Hipervnculo"/>
                <w:b/>
                <w:bCs/>
                <w:noProof/>
              </w:rPr>
              <w:t>Dado un párrafo, buscar las comas comprobar que hay un blanco detrás, y ponerlo . Comprobar que después de un punto, se escribe en mayúsculas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_Toc152585085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14F9B" w14:textId="575EADBE" w:rsidR="002F25E4" w:rsidRDefault="002F25E4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585086" w:history="1">
            <w:r w:rsidRPr="00692D82">
              <w:rPr>
                <w:rStyle w:val="Hipervnculo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692D82">
              <w:rPr>
                <w:rStyle w:val="Hipervnculo"/>
                <w:b/>
                <w:bCs/>
                <w:noProof/>
              </w:rPr>
              <w:t>Comprobar de un "Chat " si hay preguntas malsonante y remplazar las por una carita feliz, (replace)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_Toc152585086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5DBC7F" w14:textId="3E17C10B" w:rsidR="00D5599B" w:rsidRDefault="000048D1">
          <w:r>
            <w:rPr>
              <w:b/>
              <w:bCs/>
              <w:noProof/>
            </w:rPr>
            <w:fldChar w:fldCharType="end"/>
          </w:r>
        </w:p>
      </w:sdtContent>
    </w:sdt>
    <w:p w14:paraId="34154C3F" w14:textId="77777777" w:rsidR="00C85AB9" w:rsidRDefault="00C85AB9"/>
    <w:p w14:paraId="301AED52" w14:textId="77777777" w:rsidR="00B469F2" w:rsidRDefault="00B469F2" w:rsidP="006E0BB3"/>
    <w:p w14:paraId="140F33DD" w14:textId="77777777" w:rsidR="00B469F2" w:rsidRDefault="00B469F2">
      <w:r>
        <w:br w:type="page"/>
      </w:r>
    </w:p>
    <w:p w14:paraId="4A28F80B" w14:textId="74CD6E38" w:rsidR="00C7391F" w:rsidRPr="00E55D2A" w:rsidRDefault="00E55D2A" w:rsidP="00C737E5">
      <w:pPr>
        <w:pStyle w:val="Ttulo1"/>
        <w:numPr>
          <w:ilvl w:val="0"/>
          <w:numId w:val="12"/>
        </w:numPr>
        <w:rPr>
          <w:b/>
          <w:bCs/>
          <w:color w:val="auto"/>
        </w:rPr>
      </w:pPr>
      <w:bookmarkStart w:id="0" w:name="_Toc152585082"/>
      <w:r w:rsidRPr="00E55D2A">
        <w:rPr>
          <w:b/>
          <w:bCs/>
          <w:color w:val="auto"/>
        </w:rPr>
        <w:lastRenderedPageBreak/>
        <w:t>D</w:t>
      </w:r>
      <w:r w:rsidR="00C7391F" w:rsidRPr="00E55D2A">
        <w:rPr>
          <w:b/>
          <w:bCs/>
          <w:color w:val="auto"/>
        </w:rPr>
        <w:t>e</w:t>
      </w:r>
      <w:r w:rsidRPr="00E55D2A">
        <w:rPr>
          <w:b/>
          <w:bCs/>
          <w:color w:val="auto"/>
        </w:rPr>
        <w:t>be</w:t>
      </w:r>
      <w:r w:rsidR="00C7391F" w:rsidRPr="00E55D2A">
        <w:rPr>
          <w:b/>
          <w:bCs/>
          <w:color w:val="auto"/>
        </w:rPr>
        <w:t xml:space="preserve"> implementar un algoritmo para las funciones</w:t>
      </w:r>
      <w:bookmarkEnd w:id="0"/>
      <w:r w:rsidR="00C7391F" w:rsidRPr="00E55D2A">
        <w:rPr>
          <w:b/>
          <w:bCs/>
          <w:color w:val="auto"/>
        </w:rPr>
        <w:t xml:space="preserve"> </w:t>
      </w:r>
    </w:p>
    <w:p w14:paraId="20C0A972" w14:textId="43118D97" w:rsidR="00C7391F" w:rsidRDefault="00C7391F" w:rsidP="00E55D2A">
      <w:pPr>
        <w:pStyle w:val="Ttulo2"/>
        <w:numPr>
          <w:ilvl w:val="0"/>
          <w:numId w:val="11"/>
        </w:numPr>
        <w:rPr>
          <w:b/>
          <w:bCs/>
          <w:color w:val="auto"/>
        </w:rPr>
      </w:pPr>
      <w:bookmarkStart w:id="1" w:name="_Toc152585083"/>
      <w:proofErr w:type="spellStart"/>
      <w:r w:rsidRPr="00E55D2A">
        <w:rPr>
          <w:b/>
          <w:bCs/>
          <w:color w:val="auto"/>
          <w:u w:val="single"/>
        </w:rPr>
        <w:t>len</w:t>
      </w:r>
      <w:bookmarkEnd w:id="1"/>
      <w:proofErr w:type="spellEnd"/>
      <w:r w:rsidRPr="00E55D2A">
        <w:rPr>
          <w:b/>
          <w:bCs/>
          <w:color w:val="auto"/>
        </w:rPr>
        <w:t xml:space="preserve"> </w:t>
      </w:r>
    </w:p>
    <w:p w14:paraId="1371BDD0" w14:textId="0F59897C" w:rsidR="00567FA6" w:rsidRPr="00567FA6" w:rsidRDefault="00567FA6" w:rsidP="00567FA6">
      <w:pPr>
        <w:jc w:val="center"/>
      </w:pPr>
      <w:r w:rsidRPr="00567FA6">
        <w:rPr>
          <w:noProof/>
        </w:rPr>
        <w:drawing>
          <wp:inline distT="0" distB="0" distL="0" distR="0" wp14:anchorId="78FC09A0" wp14:editId="780A2613">
            <wp:extent cx="4800600" cy="4191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4006" w14:textId="1955FBCA" w:rsidR="00C7391F" w:rsidRDefault="00C7391F" w:rsidP="00E55D2A">
      <w:pPr>
        <w:pStyle w:val="Ttulo2"/>
        <w:numPr>
          <w:ilvl w:val="0"/>
          <w:numId w:val="11"/>
        </w:numPr>
        <w:rPr>
          <w:b/>
          <w:bCs/>
          <w:color w:val="auto"/>
        </w:rPr>
      </w:pPr>
      <w:bookmarkStart w:id="2" w:name="_Toc152585084"/>
      <w:proofErr w:type="spellStart"/>
      <w:r w:rsidRPr="00E55D2A">
        <w:rPr>
          <w:b/>
          <w:bCs/>
          <w:color w:val="auto"/>
        </w:rPr>
        <w:t>find</w:t>
      </w:r>
      <w:proofErr w:type="spellEnd"/>
      <w:r w:rsidRPr="00E55D2A">
        <w:rPr>
          <w:b/>
          <w:bCs/>
          <w:color w:val="auto"/>
        </w:rPr>
        <w:t xml:space="preserve"> ( encontrar una </w:t>
      </w:r>
      <w:proofErr w:type="spellStart"/>
      <w:r w:rsidRPr="00E55D2A">
        <w:rPr>
          <w:b/>
          <w:bCs/>
          <w:color w:val="auto"/>
        </w:rPr>
        <w:t>subcadena</w:t>
      </w:r>
      <w:proofErr w:type="spellEnd"/>
      <w:r w:rsidRPr="00E55D2A">
        <w:rPr>
          <w:b/>
          <w:bCs/>
          <w:color w:val="auto"/>
        </w:rPr>
        <w:t xml:space="preserve"> en una cadena )</w:t>
      </w:r>
      <w:bookmarkEnd w:id="2"/>
    </w:p>
    <w:p w14:paraId="12A93B7E" w14:textId="48BE5C45" w:rsidR="003E3FC5" w:rsidRPr="003E3FC5" w:rsidRDefault="003E3FC5" w:rsidP="003E3FC5">
      <w:pPr>
        <w:jc w:val="center"/>
      </w:pPr>
      <w:r>
        <w:rPr>
          <w:noProof/>
        </w:rPr>
        <w:drawing>
          <wp:inline distT="0" distB="0" distL="0" distR="0" wp14:anchorId="49E6AC57" wp14:editId="0E9C4E81">
            <wp:extent cx="5400040" cy="312991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026F" w14:textId="14D45534" w:rsidR="00C7391F" w:rsidRPr="003E1129" w:rsidRDefault="00C7391F" w:rsidP="003E1129">
      <w:pPr>
        <w:pStyle w:val="Ttulo2"/>
        <w:numPr>
          <w:ilvl w:val="0"/>
          <w:numId w:val="11"/>
        </w:numPr>
        <w:rPr>
          <w:b/>
          <w:bCs/>
          <w:color w:val="auto"/>
        </w:rPr>
      </w:pPr>
      <w:bookmarkStart w:id="3" w:name="_Toc152585085"/>
      <w:r w:rsidRPr="00E55D2A">
        <w:rPr>
          <w:b/>
          <w:bCs/>
          <w:color w:val="auto"/>
        </w:rPr>
        <w:lastRenderedPageBreak/>
        <w:t xml:space="preserve">Dado un párrafo, buscar las comas comprobar que hay un blanco detrás, y ponerlo </w:t>
      </w:r>
      <w:r w:rsidR="003E1129">
        <w:rPr>
          <w:b/>
          <w:bCs/>
          <w:color w:val="auto"/>
        </w:rPr>
        <w:t xml:space="preserve">. </w:t>
      </w:r>
      <w:r w:rsidR="00F53DCF" w:rsidRPr="003E1129">
        <w:rPr>
          <w:b/>
          <w:bCs/>
          <w:color w:val="auto"/>
        </w:rPr>
        <w:t>C</w:t>
      </w:r>
      <w:r w:rsidRPr="003E1129">
        <w:rPr>
          <w:b/>
          <w:bCs/>
          <w:color w:val="auto"/>
        </w:rPr>
        <w:t>omprobar que después de un punto, se escribe en mayúsculas</w:t>
      </w:r>
      <w:bookmarkEnd w:id="3"/>
      <w:r w:rsidRPr="003E1129">
        <w:rPr>
          <w:b/>
          <w:bCs/>
          <w:color w:val="auto"/>
        </w:rPr>
        <w:t xml:space="preserve">  </w:t>
      </w:r>
    </w:p>
    <w:p w14:paraId="26456D4B" w14:textId="3507380B" w:rsidR="00A208B6" w:rsidRDefault="00C7391F" w:rsidP="00E55D2A">
      <w:pPr>
        <w:pStyle w:val="Ttulo2"/>
        <w:numPr>
          <w:ilvl w:val="0"/>
          <w:numId w:val="11"/>
        </w:numPr>
        <w:rPr>
          <w:b/>
          <w:bCs/>
          <w:color w:val="auto"/>
        </w:rPr>
      </w:pPr>
      <w:bookmarkStart w:id="4" w:name="_Toc152585086"/>
      <w:r w:rsidRPr="00E55D2A">
        <w:rPr>
          <w:b/>
          <w:bCs/>
          <w:color w:val="auto"/>
        </w:rPr>
        <w:t>Comprobar de un "Chat " si hay preguntas malsonante y remplazar las por una carita feliz, (</w:t>
      </w:r>
      <w:proofErr w:type="spellStart"/>
      <w:r w:rsidRPr="00E55D2A">
        <w:rPr>
          <w:b/>
          <w:bCs/>
          <w:color w:val="auto"/>
        </w:rPr>
        <w:t>replace</w:t>
      </w:r>
      <w:proofErr w:type="spellEnd"/>
      <w:r w:rsidRPr="00E55D2A">
        <w:rPr>
          <w:b/>
          <w:bCs/>
          <w:color w:val="auto"/>
        </w:rPr>
        <w:t>)</w:t>
      </w:r>
      <w:bookmarkEnd w:id="4"/>
    </w:p>
    <w:p w14:paraId="70FDD55C" w14:textId="54EF22AE" w:rsidR="00B3238D" w:rsidRDefault="00B3238D" w:rsidP="00B3238D"/>
    <w:p w14:paraId="75125B94" w14:textId="77777777" w:rsidR="00B3238D" w:rsidRPr="00B3238D" w:rsidRDefault="00B3238D" w:rsidP="00B3238D"/>
    <w:sectPr w:rsidR="00B3238D" w:rsidRPr="00B3238D" w:rsidSect="007A65BA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1E4CC" w14:textId="77777777" w:rsidR="00913690" w:rsidRDefault="00913690" w:rsidP="00C85AB9">
      <w:pPr>
        <w:spacing w:after="0" w:line="240" w:lineRule="auto"/>
      </w:pPr>
      <w:r>
        <w:separator/>
      </w:r>
    </w:p>
  </w:endnote>
  <w:endnote w:type="continuationSeparator" w:id="0">
    <w:p w14:paraId="3D1E21FF" w14:textId="77777777" w:rsidR="00913690" w:rsidRDefault="00913690" w:rsidP="00C8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602B9" w14:textId="77777777" w:rsidR="00AB79EC" w:rsidRDefault="00AB79E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57343AE" w14:textId="77777777" w:rsidR="00547BC2" w:rsidRDefault="00547BC2" w:rsidP="00547BC2">
    <w:pPr>
      <w:pStyle w:val="Piedepgina"/>
    </w:pPr>
    <w:r>
      <w:t>Publicado en España bajo licencia</w:t>
    </w:r>
  </w:p>
  <w:p w14:paraId="41F84732" w14:textId="77777777" w:rsidR="00547BC2" w:rsidRDefault="00547BC2" w:rsidP="00547BC2">
    <w:pPr>
      <w:pStyle w:val="Piedepgina"/>
    </w:pPr>
    <w:r>
      <w:t>Creative Commons Reconocimiento-No Comercial-Compartir Igual 4.0 (CC BY-NC-SA)</w:t>
    </w:r>
  </w:p>
  <w:p w14:paraId="6CD032F6" w14:textId="77777777" w:rsidR="00547BC2" w:rsidRDefault="00913690" w:rsidP="00547BC2">
    <w:pPr>
      <w:pStyle w:val="Piedepgina"/>
    </w:pPr>
    <w:hyperlink r:id="rId1" w:history="1">
      <w:r w:rsidR="00547BC2">
        <w:rPr>
          <w:rStyle w:val="Hipervnculo"/>
        </w:rPr>
        <w:t>https://creativecommons.org/licenses/by-nc-sa/4.0/deed.es</w:t>
      </w:r>
    </w:hyperlink>
    <w:r w:rsidR="00547BC2"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33347" w14:textId="77777777" w:rsidR="00913690" w:rsidRDefault="00913690" w:rsidP="00C85AB9">
      <w:pPr>
        <w:spacing w:after="0" w:line="240" w:lineRule="auto"/>
      </w:pPr>
      <w:r>
        <w:separator/>
      </w:r>
    </w:p>
  </w:footnote>
  <w:footnote w:type="continuationSeparator" w:id="0">
    <w:p w14:paraId="2AD804F9" w14:textId="77777777" w:rsidR="00913690" w:rsidRDefault="00913690" w:rsidP="00C85A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9536B" w14:textId="4F18928F" w:rsidR="00AB79EC" w:rsidRDefault="00AB79EC">
    <w:pPr>
      <w:pStyle w:val="Encabezado"/>
    </w:pPr>
    <w:r>
      <w:t>Andrés Catalina Blázquez</w:t>
    </w:r>
    <w:r>
      <w:tab/>
    </w:r>
    <w:r>
      <w:tab/>
    </w:r>
    <w:r w:rsidR="00C7391F" w:rsidRPr="003C383A">
      <w:rPr>
        <w:rFonts w:ascii="CIDFont+F1" w:hAnsi="CIDFont+F1" w:cs="CIDFont+F1"/>
      </w:rPr>
      <w:t>Implantación de Aplicaciones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5710"/>
    <w:multiLevelType w:val="hybridMultilevel"/>
    <w:tmpl w:val="A56A7D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A5E11"/>
    <w:multiLevelType w:val="hybridMultilevel"/>
    <w:tmpl w:val="0AF6C656"/>
    <w:lvl w:ilvl="0" w:tplc="6C56A54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A1034"/>
    <w:multiLevelType w:val="hybridMultilevel"/>
    <w:tmpl w:val="1E6EE5C8"/>
    <w:lvl w:ilvl="0" w:tplc="0C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9FC022C"/>
    <w:multiLevelType w:val="hybridMultilevel"/>
    <w:tmpl w:val="EC66C2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A1DC1"/>
    <w:multiLevelType w:val="hybridMultilevel"/>
    <w:tmpl w:val="5686D3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C719F"/>
    <w:multiLevelType w:val="hybridMultilevel"/>
    <w:tmpl w:val="7D42B1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9757E"/>
    <w:multiLevelType w:val="hybridMultilevel"/>
    <w:tmpl w:val="0AF6C656"/>
    <w:lvl w:ilvl="0" w:tplc="6C56A548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8C1AC3"/>
    <w:multiLevelType w:val="hybridMultilevel"/>
    <w:tmpl w:val="A55A09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73FB0"/>
    <w:multiLevelType w:val="hybridMultilevel"/>
    <w:tmpl w:val="09B60D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3E1F05"/>
    <w:multiLevelType w:val="hybridMultilevel"/>
    <w:tmpl w:val="56D20F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74661"/>
    <w:multiLevelType w:val="hybridMultilevel"/>
    <w:tmpl w:val="8632A7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73666D"/>
    <w:multiLevelType w:val="hybridMultilevel"/>
    <w:tmpl w:val="5150E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10"/>
  </w:num>
  <w:num w:numId="6">
    <w:abstractNumId w:val="5"/>
  </w:num>
  <w:num w:numId="7">
    <w:abstractNumId w:val="11"/>
  </w:num>
  <w:num w:numId="8">
    <w:abstractNumId w:val="1"/>
  </w:num>
  <w:num w:numId="9">
    <w:abstractNumId w:val="8"/>
  </w:num>
  <w:num w:numId="10">
    <w:abstractNumId w:val="4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1F"/>
    <w:rsid w:val="000048D1"/>
    <w:rsid w:val="001914BC"/>
    <w:rsid w:val="001F30D6"/>
    <w:rsid w:val="001F4D2F"/>
    <w:rsid w:val="00264006"/>
    <w:rsid w:val="00275FD8"/>
    <w:rsid w:val="002E4540"/>
    <w:rsid w:val="002F25E4"/>
    <w:rsid w:val="002F49A0"/>
    <w:rsid w:val="00322C24"/>
    <w:rsid w:val="003558DE"/>
    <w:rsid w:val="003656BF"/>
    <w:rsid w:val="003E1129"/>
    <w:rsid w:val="003E3FC5"/>
    <w:rsid w:val="0041572C"/>
    <w:rsid w:val="004568D3"/>
    <w:rsid w:val="00547BC2"/>
    <w:rsid w:val="00567FA6"/>
    <w:rsid w:val="00592139"/>
    <w:rsid w:val="005F3C0D"/>
    <w:rsid w:val="0065534C"/>
    <w:rsid w:val="0069362F"/>
    <w:rsid w:val="006E0BB3"/>
    <w:rsid w:val="006F3CA2"/>
    <w:rsid w:val="00744C2E"/>
    <w:rsid w:val="007563E7"/>
    <w:rsid w:val="00797E4D"/>
    <w:rsid w:val="007A65BA"/>
    <w:rsid w:val="00813821"/>
    <w:rsid w:val="008174CB"/>
    <w:rsid w:val="00844CFA"/>
    <w:rsid w:val="00856874"/>
    <w:rsid w:val="008611F3"/>
    <w:rsid w:val="008A5550"/>
    <w:rsid w:val="00913690"/>
    <w:rsid w:val="009A4DE2"/>
    <w:rsid w:val="009B10AE"/>
    <w:rsid w:val="009D5E9B"/>
    <w:rsid w:val="00A16135"/>
    <w:rsid w:val="00A208B6"/>
    <w:rsid w:val="00A474CE"/>
    <w:rsid w:val="00A62D3D"/>
    <w:rsid w:val="00AB2096"/>
    <w:rsid w:val="00AB79EC"/>
    <w:rsid w:val="00B1244C"/>
    <w:rsid w:val="00B3238D"/>
    <w:rsid w:val="00B469F2"/>
    <w:rsid w:val="00BE3A79"/>
    <w:rsid w:val="00C213D0"/>
    <w:rsid w:val="00C60EF5"/>
    <w:rsid w:val="00C6465B"/>
    <w:rsid w:val="00C737E5"/>
    <w:rsid w:val="00C7391F"/>
    <w:rsid w:val="00C85AB9"/>
    <w:rsid w:val="00D41F78"/>
    <w:rsid w:val="00D5599B"/>
    <w:rsid w:val="00DA4BBA"/>
    <w:rsid w:val="00DC2CF1"/>
    <w:rsid w:val="00DD037B"/>
    <w:rsid w:val="00E31D79"/>
    <w:rsid w:val="00E4263F"/>
    <w:rsid w:val="00E55D2A"/>
    <w:rsid w:val="00EA7997"/>
    <w:rsid w:val="00F53DCF"/>
    <w:rsid w:val="00FB3D87"/>
    <w:rsid w:val="00FD4065"/>
    <w:rsid w:val="00FF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5E7D2"/>
  <w15:chartTrackingRefBased/>
  <w15:docId w15:val="{241E0414-8BDC-426C-B921-9E9238E2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5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2C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85A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5AB9"/>
  </w:style>
  <w:style w:type="paragraph" w:styleId="Piedepgina">
    <w:name w:val="footer"/>
    <w:basedOn w:val="Normal"/>
    <w:link w:val="PiedepginaCar"/>
    <w:uiPriority w:val="99"/>
    <w:unhideWhenUsed/>
    <w:rsid w:val="00C85A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5AB9"/>
  </w:style>
  <w:style w:type="character" w:customStyle="1" w:styleId="Ttulo1Car">
    <w:name w:val="Título 1 Car"/>
    <w:basedOn w:val="Fuentedeprrafopredeter"/>
    <w:link w:val="Ttulo1"/>
    <w:uiPriority w:val="9"/>
    <w:rsid w:val="00C85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85AB9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C85AB9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D5599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5599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DC2C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E4263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31D79"/>
    <w:rPr>
      <w:color w:val="954F72" w:themeColor="followedHyperlink"/>
      <w:u w:val="single"/>
    </w:rPr>
  </w:style>
  <w:style w:type="paragraph" w:styleId="Sinespaciado">
    <w:name w:val="No Spacing"/>
    <w:link w:val="SinespaciadoCar"/>
    <w:uiPriority w:val="1"/>
    <w:qFormat/>
    <w:rsid w:val="007A65B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A65BA"/>
    <w:rPr>
      <w:rFonts w:eastAsiaTheme="minorEastAsia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55D2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deed.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s\Documents\ASIR\PLANTILLA%20EJERCICIOS%20CON%20PORTAD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692857-5C53-45F4-A1AD-5152C1012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EJERCICIOS CON PORTADA.dotx</Template>
  <TotalTime>53</TotalTime>
  <Pages>4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Ejercicio Cadenas 2</vt:lpstr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Cadenas 2</dc:title>
  <dc:subject>Implantación de Aplicaciones Web 2º ASIR</dc:subject>
  <dc:creator>Andres</dc:creator>
  <cp:keywords/>
  <dc:description/>
  <cp:lastModifiedBy>Andres</cp:lastModifiedBy>
  <cp:revision>17</cp:revision>
  <dcterms:created xsi:type="dcterms:W3CDTF">2023-11-30T09:44:00Z</dcterms:created>
  <dcterms:modified xsi:type="dcterms:W3CDTF">2023-12-04T11:24:00Z</dcterms:modified>
</cp:coreProperties>
</file>