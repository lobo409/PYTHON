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935336145"/>
        <w:docPartObj>
          <w:docPartGallery w:val="Cover Pages"/>
          <w:docPartUnique/>
        </w:docPartObj>
      </w:sdtPr>
      <w:sdtEndPr/>
      <w:sdtContent>
        <w:p w14:paraId="331F13F0" w14:textId="53016F91" w:rsidR="007A65BA" w:rsidRDefault="007A65B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A927D6" wp14:editId="5E6A371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2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3A53A32" w14:textId="0CFABF13" w:rsidR="007A65BA" w:rsidRDefault="00FF5AA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22-1-2024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2A927D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2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3A53A32" w14:textId="0CFABF13" w:rsidR="007A65BA" w:rsidRDefault="00FF5AA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22-1-2024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A4CBFBE" w14:textId="7921E5A3" w:rsidR="007A65BA" w:rsidRDefault="00FF5AA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D0ABC0" wp14:editId="02E737C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81475" cy="1069340"/>
                    <wp:effectExtent l="0" t="0" r="952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8147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5B9913" w14:textId="09EE60B8" w:rsidR="007A65BA" w:rsidRDefault="00CB127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5A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Python </w:t>
                                    </w:r>
                                    <w:r w:rsidR="005C70D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</w:t>
                                    </w:r>
                                    <w:r w:rsidR="00FF5A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</w:t>
                                    </w:r>
                                    <w:r w:rsidR="005C70D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</w:t>
                                    </w:r>
                                    <w:r w:rsidR="00FF5A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</w:t>
                                    </w:r>
                                  </w:sdtContent>
                                </w:sdt>
                              </w:p>
                              <w:p w14:paraId="1F0C3EE7" w14:textId="53F600E0" w:rsidR="007A65BA" w:rsidRDefault="00CB127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5AAF" w:rsidRPr="00FF5AA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Implantación de Aplicaciones Web 2º ASIR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D0ABC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329.2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" filled="f" stroked="f" strokeweight=".5pt">
                    <v:textbox inset="0,0,0,0">
                      <w:txbxContent>
                        <w:p w14:paraId="525B9913" w14:textId="09EE60B8" w:rsidR="007A65BA" w:rsidRDefault="00CB127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F5A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Python </w:t>
                              </w:r>
                              <w:r w:rsidR="005C70D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</w:t>
                              </w:r>
                              <w:r w:rsidR="00FF5A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</w:t>
                              </w:r>
                              <w:r w:rsidR="005C70D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</w:t>
                              </w:r>
                              <w:r w:rsidR="00FF5A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</w:t>
                              </w:r>
                            </w:sdtContent>
                          </w:sdt>
                        </w:p>
                        <w:p w14:paraId="1F0C3EE7" w14:textId="53F600E0" w:rsidR="007A65BA" w:rsidRDefault="00CB127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F5AAF" w:rsidRPr="00FF5AA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Implantación de Aplicaciones Web 2º ASIR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A65B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597667" wp14:editId="39201FC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1737360" cy="220980"/>
                    <wp:effectExtent l="0" t="0" r="15240" b="762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37360" cy="220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D57F5" w14:textId="0439CF22" w:rsidR="007A65BA" w:rsidRPr="007A65BA" w:rsidRDefault="00CB1275">
                                <w:pPr>
                                  <w:pStyle w:val="Sinespaciado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5AAF">
                                      <w:rPr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  <w:t>Andrés</w:t>
                                    </w:r>
                                  </w:sdtContent>
                                </w:sdt>
                                <w:r w:rsidR="007A65BA" w:rsidRPr="007A65BA"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 xml:space="preserve"> Catalina Blázquez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597667" id="Cuadro de texto 32" o:spid="_x0000_s1056" type="#_x0000_t202" style="position:absolute;margin-left:0;margin-top:0;width:136.8pt;height:17.4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" filled="f" stroked="f" strokeweight=".5pt">
                    <v:textbox inset="0,0,0,0">
                      <w:txbxContent>
                        <w:p w14:paraId="2FBD57F5" w14:textId="0439CF22" w:rsidR="007A65BA" w:rsidRPr="007A65BA" w:rsidRDefault="00CB1275">
                          <w:pPr>
                            <w:pStyle w:val="Sinespaciado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F5AA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Andrés</w:t>
                              </w:r>
                            </w:sdtContent>
                          </w:sdt>
                          <w:r w:rsidR="007A65BA" w:rsidRPr="007A65BA"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 xml:space="preserve"> Catalina Blázquez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A65B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0423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7BD01C" w14:textId="77777777" w:rsidR="00D5599B" w:rsidRDefault="00D5599B">
          <w:pPr>
            <w:pStyle w:val="TtuloTDC"/>
          </w:pPr>
          <w:r>
            <w:t>Contenido De La Memoria</w:t>
          </w:r>
        </w:p>
        <w:p w14:paraId="628A9D63" w14:textId="4A57643A" w:rsidR="005A2221" w:rsidRDefault="00EB7A4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47629" w:history="1">
            <w:r w:rsidR="005A2221" w:rsidRPr="00DD40F9">
              <w:rPr>
                <w:rStyle w:val="Hipervnculo"/>
                <w:b/>
                <w:bCs/>
                <w:noProof/>
              </w:rPr>
              <w:t>1.</w:t>
            </w:r>
            <w:r w:rsidR="005A2221">
              <w:rPr>
                <w:rFonts w:eastAsiaTheme="minorEastAsia"/>
                <w:noProof/>
                <w:lang w:eastAsia="es-ES"/>
              </w:rPr>
              <w:tab/>
            </w:r>
            <w:r w:rsidR="005A2221" w:rsidRPr="00DD40F9">
              <w:rPr>
                <w:rStyle w:val="Hipervnculo"/>
                <w:b/>
                <w:bCs/>
                <w:noProof/>
              </w:rPr>
              <w:t>Instalar Python</w:t>
            </w:r>
            <w:r w:rsidR="005A2221">
              <w:rPr>
                <w:noProof/>
                <w:webHidden/>
              </w:rPr>
              <w:tab/>
            </w:r>
            <w:r w:rsidR="005A2221">
              <w:rPr>
                <w:noProof/>
                <w:webHidden/>
              </w:rPr>
              <w:fldChar w:fldCharType="begin"/>
            </w:r>
            <w:r w:rsidR="005A2221">
              <w:rPr>
                <w:noProof/>
                <w:webHidden/>
              </w:rPr>
              <w:instrText xml:space="preserve"> PAGEREF _Toc156847629 \h </w:instrText>
            </w:r>
            <w:r w:rsidR="005A2221">
              <w:rPr>
                <w:noProof/>
                <w:webHidden/>
              </w:rPr>
            </w:r>
            <w:r w:rsidR="005A2221">
              <w:rPr>
                <w:noProof/>
                <w:webHidden/>
              </w:rPr>
              <w:fldChar w:fldCharType="separate"/>
            </w:r>
            <w:r w:rsidR="005A2221">
              <w:rPr>
                <w:noProof/>
                <w:webHidden/>
              </w:rPr>
              <w:t>2</w:t>
            </w:r>
            <w:r w:rsidR="005A2221">
              <w:rPr>
                <w:noProof/>
                <w:webHidden/>
              </w:rPr>
              <w:fldChar w:fldCharType="end"/>
            </w:r>
          </w:hyperlink>
        </w:p>
        <w:p w14:paraId="7AC4C3BD" w14:textId="13A5528B" w:rsidR="005A2221" w:rsidRDefault="00CB127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847630" w:history="1">
            <w:r w:rsidR="005A2221" w:rsidRPr="00DD40F9">
              <w:rPr>
                <w:rStyle w:val="Hipervnculo"/>
                <w:b/>
                <w:bCs/>
                <w:noProof/>
              </w:rPr>
              <w:t>2.</w:t>
            </w:r>
            <w:r w:rsidR="005A2221">
              <w:rPr>
                <w:rFonts w:eastAsiaTheme="minorEastAsia"/>
                <w:noProof/>
                <w:lang w:eastAsia="es-ES"/>
              </w:rPr>
              <w:tab/>
            </w:r>
            <w:r w:rsidR="005A2221" w:rsidRPr="00DD40F9">
              <w:rPr>
                <w:rStyle w:val="Hipervnculo"/>
                <w:b/>
                <w:bCs/>
                <w:noProof/>
              </w:rPr>
              <w:t>Instalar MySQL Server</w:t>
            </w:r>
            <w:r w:rsidR="005A2221">
              <w:rPr>
                <w:noProof/>
                <w:webHidden/>
              </w:rPr>
              <w:tab/>
            </w:r>
            <w:r w:rsidR="005A2221">
              <w:rPr>
                <w:noProof/>
                <w:webHidden/>
              </w:rPr>
              <w:fldChar w:fldCharType="begin"/>
            </w:r>
            <w:r w:rsidR="005A2221">
              <w:rPr>
                <w:noProof/>
                <w:webHidden/>
              </w:rPr>
              <w:instrText xml:space="preserve"> PAGEREF _Toc156847630 \h </w:instrText>
            </w:r>
            <w:r w:rsidR="005A2221">
              <w:rPr>
                <w:noProof/>
                <w:webHidden/>
              </w:rPr>
            </w:r>
            <w:r w:rsidR="005A2221">
              <w:rPr>
                <w:noProof/>
                <w:webHidden/>
              </w:rPr>
              <w:fldChar w:fldCharType="separate"/>
            </w:r>
            <w:r w:rsidR="005A2221">
              <w:rPr>
                <w:noProof/>
                <w:webHidden/>
              </w:rPr>
              <w:t>3</w:t>
            </w:r>
            <w:r w:rsidR="005A2221">
              <w:rPr>
                <w:noProof/>
                <w:webHidden/>
              </w:rPr>
              <w:fldChar w:fldCharType="end"/>
            </w:r>
          </w:hyperlink>
        </w:p>
        <w:p w14:paraId="699635A0" w14:textId="6C4E69FB" w:rsidR="005A2221" w:rsidRDefault="00CB127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847631" w:history="1">
            <w:r w:rsidR="005A2221" w:rsidRPr="00DD40F9">
              <w:rPr>
                <w:rStyle w:val="Hipervnculo"/>
                <w:b/>
                <w:bCs/>
                <w:noProof/>
              </w:rPr>
              <w:t>3.</w:t>
            </w:r>
            <w:r w:rsidR="005A2221">
              <w:rPr>
                <w:rFonts w:eastAsiaTheme="minorEastAsia"/>
                <w:noProof/>
                <w:lang w:eastAsia="es-ES"/>
              </w:rPr>
              <w:tab/>
            </w:r>
            <w:r w:rsidR="005A2221" w:rsidRPr="00DD40F9">
              <w:rPr>
                <w:rStyle w:val="Hipervnculo"/>
                <w:b/>
                <w:bCs/>
                <w:noProof/>
              </w:rPr>
              <w:t>Instalar Conector Python</w:t>
            </w:r>
            <w:r w:rsidR="005A2221">
              <w:rPr>
                <w:noProof/>
                <w:webHidden/>
              </w:rPr>
              <w:tab/>
            </w:r>
            <w:r w:rsidR="005A2221">
              <w:rPr>
                <w:noProof/>
                <w:webHidden/>
              </w:rPr>
              <w:fldChar w:fldCharType="begin"/>
            </w:r>
            <w:r w:rsidR="005A2221">
              <w:rPr>
                <w:noProof/>
                <w:webHidden/>
              </w:rPr>
              <w:instrText xml:space="preserve"> PAGEREF _Toc156847631 \h </w:instrText>
            </w:r>
            <w:r w:rsidR="005A2221">
              <w:rPr>
                <w:noProof/>
                <w:webHidden/>
              </w:rPr>
            </w:r>
            <w:r w:rsidR="005A2221">
              <w:rPr>
                <w:noProof/>
                <w:webHidden/>
              </w:rPr>
              <w:fldChar w:fldCharType="separate"/>
            </w:r>
            <w:r w:rsidR="005A2221">
              <w:rPr>
                <w:noProof/>
                <w:webHidden/>
              </w:rPr>
              <w:t>4</w:t>
            </w:r>
            <w:r w:rsidR="005A2221">
              <w:rPr>
                <w:noProof/>
                <w:webHidden/>
              </w:rPr>
              <w:fldChar w:fldCharType="end"/>
            </w:r>
          </w:hyperlink>
        </w:p>
        <w:p w14:paraId="429420A7" w14:textId="4BE9D3AA" w:rsidR="005A2221" w:rsidRDefault="00CB127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847632" w:history="1">
            <w:r w:rsidR="005A2221" w:rsidRPr="00DD40F9">
              <w:rPr>
                <w:rStyle w:val="Hipervnculo"/>
                <w:b/>
                <w:bCs/>
                <w:noProof/>
              </w:rPr>
              <w:t>4.</w:t>
            </w:r>
            <w:r w:rsidR="005A2221">
              <w:rPr>
                <w:rFonts w:eastAsiaTheme="minorEastAsia"/>
                <w:noProof/>
                <w:lang w:eastAsia="es-ES"/>
              </w:rPr>
              <w:tab/>
            </w:r>
            <w:r w:rsidR="005A2221" w:rsidRPr="00DD40F9">
              <w:rPr>
                <w:rStyle w:val="Hipervnculo"/>
                <w:b/>
                <w:bCs/>
                <w:noProof/>
              </w:rPr>
              <w:t>Instalar Visual Studio Code y extensiones de Python</w:t>
            </w:r>
            <w:r w:rsidR="005A2221">
              <w:rPr>
                <w:noProof/>
                <w:webHidden/>
              </w:rPr>
              <w:tab/>
            </w:r>
            <w:r w:rsidR="005A2221">
              <w:rPr>
                <w:noProof/>
                <w:webHidden/>
              </w:rPr>
              <w:fldChar w:fldCharType="begin"/>
            </w:r>
            <w:r w:rsidR="005A2221">
              <w:rPr>
                <w:noProof/>
                <w:webHidden/>
              </w:rPr>
              <w:instrText xml:space="preserve"> PAGEREF _Toc156847632 \h </w:instrText>
            </w:r>
            <w:r w:rsidR="005A2221">
              <w:rPr>
                <w:noProof/>
                <w:webHidden/>
              </w:rPr>
            </w:r>
            <w:r w:rsidR="005A2221">
              <w:rPr>
                <w:noProof/>
                <w:webHidden/>
              </w:rPr>
              <w:fldChar w:fldCharType="separate"/>
            </w:r>
            <w:r w:rsidR="005A2221">
              <w:rPr>
                <w:noProof/>
                <w:webHidden/>
              </w:rPr>
              <w:t>5</w:t>
            </w:r>
            <w:r w:rsidR="005A2221">
              <w:rPr>
                <w:noProof/>
                <w:webHidden/>
              </w:rPr>
              <w:fldChar w:fldCharType="end"/>
            </w:r>
          </w:hyperlink>
        </w:p>
        <w:p w14:paraId="47B5853A" w14:textId="54800EA9" w:rsidR="005A2221" w:rsidRDefault="00CB127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847633" w:history="1">
            <w:r w:rsidR="005A2221" w:rsidRPr="00DD40F9">
              <w:rPr>
                <w:rStyle w:val="Hipervnculo"/>
                <w:b/>
                <w:bCs/>
                <w:noProof/>
              </w:rPr>
              <w:t>5.</w:t>
            </w:r>
            <w:r w:rsidR="005A2221">
              <w:rPr>
                <w:rFonts w:eastAsiaTheme="minorEastAsia"/>
                <w:noProof/>
                <w:lang w:eastAsia="es-ES"/>
              </w:rPr>
              <w:tab/>
            </w:r>
            <w:r w:rsidR="005A2221" w:rsidRPr="00DD40F9">
              <w:rPr>
                <w:rStyle w:val="Hipervnculo"/>
                <w:b/>
                <w:bCs/>
                <w:noProof/>
              </w:rPr>
              <w:t>Crear Base de Datos</w:t>
            </w:r>
            <w:r w:rsidR="005A2221">
              <w:rPr>
                <w:noProof/>
                <w:webHidden/>
              </w:rPr>
              <w:tab/>
            </w:r>
            <w:r w:rsidR="005A2221">
              <w:rPr>
                <w:noProof/>
                <w:webHidden/>
              </w:rPr>
              <w:fldChar w:fldCharType="begin"/>
            </w:r>
            <w:r w:rsidR="005A2221">
              <w:rPr>
                <w:noProof/>
                <w:webHidden/>
              </w:rPr>
              <w:instrText xml:space="preserve"> PAGEREF _Toc156847633 \h </w:instrText>
            </w:r>
            <w:r w:rsidR="005A2221">
              <w:rPr>
                <w:noProof/>
                <w:webHidden/>
              </w:rPr>
            </w:r>
            <w:r w:rsidR="005A2221">
              <w:rPr>
                <w:noProof/>
                <w:webHidden/>
              </w:rPr>
              <w:fldChar w:fldCharType="separate"/>
            </w:r>
            <w:r w:rsidR="005A2221">
              <w:rPr>
                <w:noProof/>
                <w:webHidden/>
              </w:rPr>
              <w:t>6</w:t>
            </w:r>
            <w:r w:rsidR="005A2221">
              <w:rPr>
                <w:noProof/>
                <w:webHidden/>
              </w:rPr>
              <w:fldChar w:fldCharType="end"/>
            </w:r>
          </w:hyperlink>
        </w:p>
        <w:p w14:paraId="19C4E4C1" w14:textId="07FE0DA6" w:rsidR="005A2221" w:rsidRDefault="00CB127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847634" w:history="1">
            <w:r w:rsidR="005A2221" w:rsidRPr="00DD40F9">
              <w:rPr>
                <w:rStyle w:val="Hipervnculo"/>
                <w:b/>
                <w:bCs/>
                <w:noProof/>
              </w:rPr>
              <w:t>6.</w:t>
            </w:r>
            <w:r w:rsidR="005A2221">
              <w:rPr>
                <w:rFonts w:eastAsiaTheme="minorEastAsia"/>
                <w:noProof/>
                <w:lang w:eastAsia="es-ES"/>
              </w:rPr>
              <w:tab/>
            </w:r>
            <w:r w:rsidR="005A2221" w:rsidRPr="00DD40F9">
              <w:rPr>
                <w:rStyle w:val="Hipervnculo"/>
                <w:b/>
                <w:bCs/>
                <w:noProof/>
              </w:rPr>
              <w:t>Crear Usuario</w:t>
            </w:r>
            <w:r w:rsidR="005A2221">
              <w:rPr>
                <w:noProof/>
                <w:webHidden/>
              </w:rPr>
              <w:tab/>
            </w:r>
            <w:r w:rsidR="005A2221">
              <w:rPr>
                <w:noProof/>
                <w:webHidden/>
              </w:rPr>
              <w:fldChar w:fldCharType="begin"/>
            </w:r>
            <w:r w:rsidR="005A2221">
              <w:rPr>
                <w:noProof/>
                <w:webHidden/>
              </w:rPr>
              <w:instrText xml:space="preserve"> PAGEREF _Toc156847634 \h </w:instrText>
            </w:r>
            <w:r w:rsidR="005A2221">
              <w:rPr>
                <w:noProof/>
                <w:webHidden/>
              </w:rPr>
            </w:r>
            <w:r w:rsidR="005A2221">
              <w:rPr>
                <w:noProof/>
                <w:webHidden/>
              </w:rPr>
              <w:fldChar w:fldCharType="separate"/>
            </w:r>
            <w:r w:rsidR="005A2221">
              <w:rPr>
                <w:noProof/>
                <w:webHidden/>
              </w:rPr>
              <w:t>6</w:t>
            </w:r>
            <w:r w:rsidR="005A2221">
              <w:rPr>
                <w:noProof/>
                <w:webHidden/>
              </w:rPr>
              <w:fldChar w:fldCharType="end"/>
            </w:r>
          </w:hyperlink>
        </w:p>
        <w:p w14:paraId="0EEB90A0" w14:textId="31887C0F" w:rsidR="00D5599B" w:rsidRDefault="00EB7A43">
          <w:r>
            <w:rPr>
              <w:b/>
              <w:bCs/>
              <w:noProof/>
            </w:rPr>
            <w:fldChar w:fldCharType="end"/>
          </w:r>
        </w:p>
      </w:sdtContent>
    </w:sdt>
    <w:p w14:paraId="7E18046A" w14:textId="77777777" w:rsidR="00C85AB9" w:rsidRDefault="00C85AB9"/>
    <w:p w14:paraId="7A6E62D8" w14:textId="77777777" w:rsidR="00B469F2" w:rsidRDefault="00B469F2" w:rsidP="006E0BB3"/>
    <w:p w14:paraId="77D300E9" w14:textId="77777777" w:rsidR="00B469F2" w:rsidRDefault="00B469F2">
      <w:r>
        <w:br w:type="page"/>
      </w:r>
    </w:p>
    <w:p w14:paraId="74D6E201" w14:textId="4018FD17" w:rsidR="00A208B6" w:rsidRDefault="00625E7E" w:rsidP="00625E7E">
      <w:pPr>
        <w:pStyle w:val="Ttulo1"/>
        <w:numPr>
          <w:ilvl w:val="0"/>
          <w:numId w:val="10"/>
        </w:numPr>
        <w:rPr>
          <w:b/>
          <w:bCs/>
          <w:color w:val="auto"/>
        </w:rPr>
      </w:pPr>
      <w:bookmarkStart w:id="0" w:name="_Toc156847629"/>
      <w:r w:rsidRPr="008272B4">
        <w:rPr>
          <w:b/>
          <w:bCs/>
          <w:color w:val="auto"/>
        </w:rPr>
        <w:lastRenderedPageBreak/>
        <w:t xml:space="preserve">Instalar </w:t>
      </w:r>
      <w:r w:rsidR="008272B4" w:rsidRPr="008272B4">
        <w:rPr>
          <w:b/>
          <w:bCs/>
          <w:color w:val="auto"/>
        </w:rPr>
        <w:t>Python</w:t>
      </w:r>
      <w:bookmarkEnd w:id="0"/>
    </w:p>
    <w:p w14:paraId="5AABBF4E" w14:textId="19E11670" w:rsidR="00A763B1" w:rsidRPr="00415BB5" w:rsidRDefault="00A763B1" w:rsidP="00A763B1">
      <w:pPr>
        <w:rPr>
          <w:rFonts w:asciiTheme="majorHAnsi" w:hAnsiTheme="majorHAnsi" w:cstheme="majorHAnsi"/>
          <w:sz w:val="24"/>
          <w:szCs w:val="24"/>
        </w:rPr>
      </w:pPr>
      <w:r w:rsidRPr="00415BB5">
        <w:rPr>
          <w:rFonts w:asciiTheme="majorHAnsi" w:hAnsiTheme="majorHAnsi" w:cstheme="majorHAnsi"/>
          <w:sz w:val="24"/>
          <w:szCs w:val="24"/>
        </w:rPr>
        <w:t>En una maquina Windows 10 instalamos Python versión 3.1</w:t>
      </w:r>
      <w:r w:rsidR="00BD05FD">
        <w:rPr>
          <w:rFonts w:asciiTheme="majorHAnsi" w:hAnsiTheme="majorHAnsi" w:cstheme="majorHAnsi"/>
          <w:sz w:val="24"/>
          <w:szCs w:val="24"/>
        </w:rPr>
        <w:t>2</w:t>
      </w:r>
      <w:r w:rsidRPr="00415BB5">
        <w:rPr>
          <w:rFonts w:asciiTheme="majorHAnsi" w:hAnsiTheme="majorHAnsi" w:cstheme="majorHAnsi"/>
          <w:sz w:val="24"/>
          <w:szCs w:val="24"/>
        </w:rPr>
        <w:t>.</w:t>
      </w:r>
      <w:r w:rsidR="00BD05FD">
        <w:rPr>
          <w:rFonts w:asciiTheme="majorHAnsi" w:hAnsiTheme="majorHAnsi" w:cstheme="majorHAnsi"/>
          <w:sz w:val="24"/>
          <w:szCs w:val="24"/>
        </w:rPr>
        <w:t>0</w:t>
      </w:r>
      <w:r w:rsidRPr="00415BB5">
        <w:rPr>
          <w:rFonts w:asciiTheme="majorHAnsi" w:hAnsiTheme="majorHAnsi" w:cstheme="majorHAnsi"/>
          <w:sz w:val="24"/>
          <w:szCs w:val="24"/>
        </w:rPr>
        <w:t xml:space="preserve"> ejecutando su instalador que hemos descargado desde internet</w:t>
      </w:r>
    </w:p>
    <w:p w14:paraId="760E2AEC" w14:textId="74BA8DA6" w:rsidR="00A763B1" w:rsidRDefault="00BD05FD" w:rsidP="00D14F63">
      <w:pPr>
        <w:jc w:val="center"/>
      </w:pPr>
      <w:r>
        <w:rPr>
          <w:noProof/>
        </w:rPr>
        <w:drawing>
          <wp:inline distT="0" distB="0" distL="0" distR="0" wp14:anchorId="33D8FDEF" wp14:editId="53DC3015">
            <wp:extent cx="5400040" cy="321945"/>
            <wp:effectExtent l="0" t="0" r="0" b="190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2661" w14:textId="1EA7D81F" w:rsidR="00A763B1" w:rsidRDefault="00A763B1" w:rsidP="00A763B1">
      <w:r w:rsidRPr="00415BB5">
        <w:rPr>
          <w:rFonts w:asciiTheme="majorHAnsi" w:hAnsiTheme="majorHAnsi" w:cstheme="majorHAnsi"/>
          <w:sz w:val="24"/>
          <w:szCs w:val="24"/>
        </w:rPr>
        <w:t xml:space="preserve">Añadimos </w:t>
      </w:r>
      <w:r w:rsidR="00415BB5" w:rsidRPr="00415BB5">
        <w:rPr>
          <w:rFonts w:asciiTheme="majorHAnsi" w:hAnsiTheme="majorHAnsi" w:cstheme="majorHAnsi"/>
          <w:sz w:val="24"/>
          <w:szCs w:val="24"/>
        </w:rPr>
        <w:t>Python</w:t>
      </w:r>
      <w:r w:rsidRPr="00415BB5">
        <w:rPr>
          <w:rFonts w:asciiTheme="majorHAnsi" w:hAnsiTheme="majorHAnsi" w:cstheme="majorHAnsi"/>
          <w:sz w:val="24"/>
          <w:szCs w:val="24"/>
        </w:rPr>
        <w:t xml:space="preserve"> al </w:t>
      </w:r>
      <w:r w:rsidR="00415BB5" w:rsidRPr="00415BB5">
        <w:rPr>
          <w:rFonts w:asciiTheme="majorHAnsi" w:hAnsiTheme="majorHAnsi" w:cstheme="majorHAnsi"/>
          <w:sz w:val="24"/>
          <w:szCs w:val="24"/>
        </w:rPr>
        <w:t xml:space="preserve">PATH y le damos a </w:t>
      </w:r>
      <w:proofErr w:type="spellStart"/>
      <w:r w:rsidR="00BD05FD">
        <w:rPr>
          <w:rFonts w:asciiTheme="majorHAnsi" w:hAnsiTheme="majorHAnsi" w:cstheme="majorHAnsi"/>
          <w:sz w:val="24"/>
          <w:szCs w:val="24"/>
        </w:rPr>
        <w:t>Customize</w:t>
      </w:r>
      <w:proofErr w:type="spellEnd"/>
      <w:r w:rsidR="00BD05F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D05FD">
        <w:rPr>
          <w:rFonts w:asciiTheme="majorHAnsi" w:hAnsiTheme="majorHAnsi" w:cstheme="majorHAnsi"/>
          <w:sz w:val="24"/>
          <w:szCs w:val="24"/>
        </w:rPr>
        <w:t>installation</w:t>
      </w:r>
      <w:proofErr w:type="spellEnd"/>
    </w:p>
    <w:p w14:paraId="6B4592C8" w14:textId="412D6F65" w:rsidR="00415BB5" w:rsidRDefault="00E75201" w:rsidP="00D14F63">
      <w:pPr>
        <w:jc w:val="center"/>
      </w:pPr>
      <w:r>
        <w:rPr>
          <w:noProof/>
        </w:rPr>
        <w:drawing>
          <wp:inline distT="0" distB="0" distL="0" distR="0" wp14:anchorId="05F767C8" wp14:editId="0E1C0618">
            <wp:extent cx="4514850" cy="2801607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92" cy="28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4066" w14:textId="657B967D" w:rsidR="00BD05FD" w:rsidRDefault="00BD05FD" w:rsidP="00BD05FD">
      <w:r>
        <w:t>Dejamos todo por defecto</w:t>
      </w:r>
    </w:p>
    <w:p w14:paraId="600A2309" w14:textId="32DB121A" w:rsidR="00E75201" w:rsidRDefault="00E75201" w:rsidP="00BD05FD">
      <w:pPr>
        <w:jc w:val="center"/>
      </w:pPr>
      <w:r>
        <w:rPr>
          <w:noProof/>
        </w:rPr>
        <w:drawing>
          <wp:inline distT="0" distB="0" distL="0" distR="0" wp14:anchorId="77693FC1" wp14:editId="2DD22058">
            <wp:extent cx="4476750" cy="2796916"/>
            <wp:effectExtent l="0" t="0" r="0" b="38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7363" cy="28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4B3C" w14:textId="051D03D5" w:rsidR="00BD05FD" w:rsidRDefault="00BD05FD" w:rsidP="00BD05FD">
      <w:pPr>
        <w:jc w:val="center"/>
      </w:pPr>
    </w:p>
    <w:p w14:paraId="4528BD59" w14:textId="46F4D74C" w:rsidR="00BD05FD" w:rsidRDefault="00BD05FD" w:rsidP="00BD05FD">
      <w:pPr>
        <w:jc w:val="center"/>
      </w:pPr>
    </w:p>
    <w:p w14:paraId="39F461E4" w14:textId="77777777" w:rsidR="00BD05FD" w:rsidRDefault="00BD05FD" w:rsidP="00BD05FD">
      <w:pPr>
        <w:jc w:val="center"/>
      </w:pPr>
    </w:p>
    <w:p w14:paraId="7D34BBBE" w14:textId="05EEBD26" w:rsidR="00BD05FD" w:rsidRDefault="00BD05FD" w:rsidP="00BD05FD">
      <w:r>
        <w:lastRenderedPageBreak/>
        <w:t xml:space="preserve">Le damos a </w:t>
      </w:r>
      <w:proofErr w:type="spellStart"/>
      <w:r>
        <w:t>Install</w:t>
      </w:r>
      <w:proofErr w:type="spellEnd"/>
      <w:r>
        <w:t xml:space="preserve"> Python 3.12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para que se instale en todos los usuarios</w:t>
      </w:r>
    </w:p>
    <w:p w14:paraId="48A9E8E0" w14:textId="5B526285" w:rsidR="00BD05FD" w:rsidRDefault="00BD05FD" w:rsidP="00BD05FD">
      <w:pPr>
        <w:jc w:val="center"/>
      </w:pPr>
      <w:r>
        <w:rPr>
          <w:noProof/>
        </w:rPr>
        <w:drawing>
          <wp:inline distT="0" distB="0" distL="0" distR="0" wp14:anchorId="029A7E1C" wp14:editId="4E187090">
            <wp:extent cx="4676775" cy="2937833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300" cy="293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7057" w14:textId="7C2552BF" w:rsidR="00D14F63" w:rsidRPr="0018066E" w:rsidRDefault="00D14F63" w:rsidP="0018066E">
      <w:pPr>
        <w:rPr>
          <w:rFonts w:asciiTheme="majorHAnsi" w:hAnsiTheme="majorHAnsi" w:cstheme="majorHAnsi"/>
          <w:sz w:val="24"/>
          <w:szCs w:val="24"/>
        </w:rPr>
      </w:pPr>
      <w:r w:rsidRPr="00D14F63">
        <w:rPr>
          <w:rFonts w:asciiTheme="majorHAnsi" w:hAnsiTheme="majorHAnsi" w:cstheme="majorHAnsi"/>
          <w:sz w:val="24"/>
          <w:szCs w:val="24"/>
        </w:rPr>
        <w:t xml:space="preserve">Pulsamos </w:t>
      </w:r>
      <w:proofErr w:type="spellStart"/>
      <w:r w:rsidRPr="00D14F63">
        <w:rPr>
          <w:rFonts w:asciiTheme="majorHAnsi" w:hAnsiTheme="majorHAnsi" w:cstheme="majorHAnsi"/>
          <w:sz w:val="24"/>
          <w:szCs w:val="24"/>
        </w:rPr>
        <w:t>Disable</w:t>
      </w:r>
      <w:proofErr w:type="spellEnd"/>
      <w:r w:rsidRPr="00D14F6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14F63">
        <w:rPr>
          <w:rFonts w:asciiTheme="majorHAnsi" w:hAnsiTheme="majorHAnsi" w:cstheme="majorHAnsi"/>
          <w:sz w:val="24"/>
          <w:szCs w:val="24"/>
        </w:rPr>
        <w:t>path</w:t>
      </w:r>
      <w:proofErr w:type="spellEnd"/>
      <w:r w:rsidRPr="00D14F6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14F63">
        <w:rPr>
          <w:rFonts w:asciiTheme="majorHAnsi" w:hAnsiTheme="majorHAnsi" w:cstheme="majorHAnsi"/>
          <w:sz w:val="24"/>
          <w:szCs w:val="24"/>
        </w:rPr>
        <w:t>length</w:t>
      </w:r>
      <w:proofErr w:type="spellEnd"/>
      <w:r w:rsidRPr="00D14F6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14F63">
        <w:rPr>
          <w:rFonts w:asciiTheme="majorHAnsi" w:hAnsiTheme="majorHAnsi" w:cstheme="majorHAnsi"/>
          <w:sz w:val="24"/>
          <w:szCs w:val="24"/>
        </w:rPr>
        <w:t>limit</w:t>
      </w:r>
      <w:proofErr w:type="spellEnd"/>
      <w:r w:rsidRPr="00D14F63">
        <w:rPr>
          <w:rFonts w:asciiTheme="majorHAnsi" w:hAnsiTheme="majorHAnsi" w:cstheme="majorHAnsi"/>
          <w:sz w:val="24"/>
          <w:szCs w:val="24"/>
        </w:rPr>
        <w:t xml:space="preserve"> para desactivar la longitud de la variable </w:t>
      </w:r>
      <w:proofErr w:type="spellStart"/>
      <w:r w:rsidRPr="00D14F63">
        <w:rPr>
          <w:rFonts w:asciiTheme="majorHAnsi" w:hAnsiTheme="majorHAnsi" w:cstheme="majorHAnsi"/>
          <w:sz w:val="24"/>
          <w:szCs w:val="24"/>
        </w:rPr>
        <w:t>path</w:t>
      </w:r>
      <w:proofErr w:type="spellEnd"/>
      <w:r w:rsidRPr="00D14F63">
        <w:rPr>
          <w:rFonts w:asciiTheme="majorHAnsi" w:hAnsiTheme="majorHAnsi" w:cstheme="majorHAnsi"/>
          <w:sz w:val="24"/>
          <w:szCs w:val="24"/>
        </w:rPr>
        <w:t xml:space="preserve"> del sistema</w:t>
      </w:r>
      <w:r w:rsidR="0018066E">
        <w:rPr>
          <w:rFonts w:asciiTheme="majorHAnsi" w:hAnsiTheme="majorHAnsi" w:cstheme="majorHAnsi"/>
          <w:sz w:val="24"/>
          <w:szCs w:val="24"/>
        </w:rPr>
        <w:t xml:space="preserve"> (si ya lo hemos desactivado no lo va a volver a pedir)</w:t>
      </w:r>
    </w:p>
    <w:p w14:paraId="7EEA8100" w14:textId="5A4C47D7" w:rsidR="00D14F63" w:rsidRPr="0018066E" w:rsidRDefault="00D14F63" w:rsidP="0018066E">
      <w:pPr>
        <w:rPr>
          <w:rFonts w:asciiTheme="majorHAnsi" w:hAnsiTheme="majorHAnsi" w:cstheme="majorHAnsi"/>
          <w:sz w:val="24"/>
          <w:szCs w:val="24"/>
        </w:rPr>
      </w:pPr>
      <w:r w:rsidRPr="00D14F63">
        <w:rPr>
          <w:rFonts w:asciiTheme="majorHAnsi" w:hAnsiTheme="majorHAnsi" w:cstheme="majorHAnsi"/>
          <w:sz w:val="24"/>
          <w:szCs w:val="24"/>
        </w:rPr>
        <w:t xml:space="preserve">Una vez termina todo pulsamos en </w:t>
      </w:r>
      <w:proofErr w:type="spellStart"/>
      <w:r w:rsidRPr="00D14F63">
        <w:rPr>
          <w:rFonts w:asciiTheme="majorHAnsi" w:hAnsiTheme="majorHAnsi" w:cstheme="majorHAnsi"/>
          <w:sz w:val="24"/>
          <w:szCs w:val="24"/>
        </w:rPr>
        <w:t>Close</w:t>
      </w:r>
      <w:proofErr w:type="spellEnd"/>
      <w:r w:rsidRPr="00D14F63">
        <w:rPr>
          <w:rFonts w:asciiTheme="majorHAnsi" w:hAnsiTheme="majorHAnsi" w:cstheme="majorHAnsi"/>
          <w:sz w:val="24"/>
          <w:szCs w:val="24"/>
        </w:rPr>
        <w:t xml:space="preserve"> y Python estaría instalado en nuestro sistema. Ya podríamos continuar con el siguiente paso.</w:t>
      </w:r>
    </w:p>
    <w:p w14:paraId="1F87E54C" w14:textId="22DC436F" w:rsidR="00D14F63" w:rsidRDefault="00D14F63" w:rsidP="0039742A">
      <w:pPr>
        <w:pStyle w:val="Ttulo1"/>
        <w:numPr>
          <w:ilvl w:val="0"/>
          <w:numId w:val="10"/>
        </w:numPr>
        <w:rPr>
          <w:b/>
          <w:bCs/>
          <w:color w:val="auto"/>
        </w:rPr>
      </w:pPr>
      <w:bookmarkStart w:id="1" w:name="_Toc156847630"/>
      <w:r>
        <w:rPr>
          <w:b/>
          <w:bCs/>
          <w:color w:val="auto"/>
        </w:rPr>
        <w:t>Instalar MySQL Server</w:t>
      </w:r>
      <w:bookmarkEnd w:id="1"/>
    </w:p>
    <w:p w14:paraId="7713C214" w14:textId="000FC862" w:rsidR="00D14F63" w:rsidRDefault="00D14F63" w:rsidP="00D14F63">
      <w:pPr>
        <w:rPr>
          <w:rFonts w:asciiTheme="majorHAnsi" w:hAnsiTheme="majorHAnsi" w:cstheme="majorHAnsi"/>
          <w:sz w:val="24"/>
          <w:szCs w:val="24"/>
        </w:rPr>
      </w:pPr>
      <w:r w:rsidRPr="00D14F63">
        <w:rPr>
          <w:rFonts w:asciiTheme="majorHAnsi" w:hAnsiTheme="majorHAnsi" w:cstheme="majorHAnsi"/>
          <w:sz w:val="24"/>
          <w:szCs w:val="24"/>
        </w:rPr>
        <w:t>En mi caso yo voy a instalar WAMP</w:t>
      </w:r>
      <w:r w:rsidR="00B11E60">
        <w:rPr>
          <w:rFonts w:asciiTheme="majorHAnsi" w:hAnsiTheme="majorHAnsi" w:cstheme="majorHAnsi"/>
          <w:sz w:val="24"/>
          <w:szCs w:val="24"/>
        </w:rPr>
        <w:t xml:space="preserve"> 3.3.2</w:t>
      </w:r>
      <w:r w:rsidRPr="00D14F63">
        <w:rPr>
          <w:rFonts w:asciiTheme="majorHAnsi" w:hAnsiTheme="majorHAnsi" w:cstheme="majorHAnsi"/>
          <w:sz w:val="24"/>
          <w:szCs w:val="24"/>
        </w:rPr>
        <w:t xml:space="preserve"> para ir más rápido ya que trae </w:t>
      </w:r>
      <w:r>
        <w:rPr>
          <w:rFonts w:asciiTheme="majorHAnsi" w:hAnsiTheme="majorHAnsi" w:cstheme="majorHAnsi"/>
          <w:sz w:val="24"/>
          <w:szCs w:val="24"/>
        </w:rPr>
        <w:t>MySQL junto con Apache y PHP</w:t>
      </w:r>
      <w:r w:rsidR="00600BF4">
        <w:rPr>
          <w:rFonts w:asciiTheme="majorHAnsi" w:hAnsiTheme="majorHAnsi" w:cstheme="majorHAnsi"/>
          <w:sz w:val="24"/>
          <w:szCs w:val="24"/>
        </w:rPr>
        <w:t xml:space="preserve">. (PREVIAMENTE INSTALAMOS TODAS LAS LIBRERIAS DE </w:t>
      </w:r>
      <w:r w:rsidR="00600BF4" w:rsidRPr="00600BF4">
        <w:rPr>
          <w:rFonts w:asciiTheme="majorHAnsi" w:hAnsiTheme="majorHAnsi" w:cstheme="majorHAnsi"/>
          <w:sz w:val="24"/>
          <w:szCs w:val="24"/>
        </w:rPr>
        <w:t>MICROSOFT VISUAL C++ REDISTRIBUTABLE</w:t>
      </w:r>
      <w:r w:rsidR="00600BF4">
        <w:rPr>
          <w:rFonts w:asciiTheme="majorHAnsi" w:hAnsiTheme="majorHAnsi" w:cstheme="majorHAnsi"/>
          <w:sz w:val="24"/>
          <w:szCs w:val="24"/>
        </w:rPr>
        <w:t>)</w:t>
      </w:r>
    </w:p>
    <w:p w14:paraId="7A5AC83E" w14:textId="097FA143" w:rsidR="00B11E60" w:rsidRDefault="00B11E60" w:rsidP="006629AD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05A3C2B" wp14:editId="1C401427">
            <wp:extent cx="5400040" cy="188976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133D" w14:textId="77777777" w:rsidR="00B11E60" w:rsidRDefault="00B11E6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0915DF28" w14:textId="0C8D9C66" w:rsidR="00A2121B" w:rsidRDefault="00B11E60" w:rsidP="006629AD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B5A3D0" wp14:editId="120BB3CD">
            <wp:extent cx="5400040" cy="240030"/>
            <wp:effectExtent l="0" t="0" r="0" b="76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4004" w14:textId="746B0BC2" w:rsidR="002108BD" w:rsidRDefault="00B11E60" w:rsidP="00B11E6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Tenemos instalada la versión de MySQL 8.2.0</w:t>
      </w:r>
    </w:p>
    <w:p w14:paraId="17CB49FE" w14:textId="14F93B5E" w:rsidR="006629AD" w:rsidRPr="00D14F63" w:rsidRDefault="00402564" w:rsidP="002108BD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86736FA" wp14:editId="6AB4E6A4">
            <wp:extent cx="2162175" cy="316230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0492" w14:textId="40CBA111" w:rsidR="0039742A" w:rsidRDefault="0039742A" w:rsidP="0039742A">
      <w:pPr>
        <w:pStyle w:val="Ttulo1"/>
        <w:numPr>
          <w:ilvl w:val="0"/>
          <w:numId w:val="10"/>
        </w:numPr>
        <w:rPr>
          <w:b/>
          <w:bCs/>
          <w:color w:val="auto"/>
        </w:rPr>
      </w:pPr>
      <w:bookmarkStart w:id="2" w:name="_Toc156847631"/>
      <w:r w:rsidRPr="008272B4">
        <w:rPr>
          <w:b/>
          <w:bCs/>
          <w:color w:val="auto"/>
        </w:rPr>
        <w:t xml:space="preserve">Instalar </w:t>
      </w:r>
      <w:r>
        <w:rPr>
          <w:b/>
          <w:bCs/>
          <w:color w:val="auto"/>
        </w:rPr>
        <w:t xml:space="preserve">Conector </w:t>
      </w:r>
      <w:r w:rsidRPr="008272B4">
        <w:rPr>
          <w:b/>
          <w:bCs/>
          <w:color w:val="auto"/>
        </w:rPr>
        <w:t>Python</w:t>
      </w:r>
      <w:bookmarkEnd w:id="2"/>
    </w:p>
    <w:p w14:paraId="5EEECD36" w14:textId="03608D25" w:rsidR="006629AD" w:rsidRPr="006629AD" w:rsidRDefault="006629AD" w:rsidP="006629AD">
      <w:pPr>
        <w:rPr>
          <w:rFonts w:asciiTheme="majorHAnsi" w:hAnsiTheme="majorHAnsi" w:cstheme="majorHAnsi"/>
          <w:sz w:val="24"/>
          <w:szCs w:val="24"/>
        </w:rPr>
      </w:pPr>
      <w:r w:rsidRPr="006629AD">
        <w:rPr>
          <w:rFonts w:asciiTheme="majorHAnsi" w:hAnsiTheme="majorHAnsi" w:cstheme="majorHAnsi"/>
          <w:sz w:val="24"/>
          <w:szCs w:val="24"/>
        </w:rPr>
        <w:t>Instalamos el conector de Python para MySQL versión 8.</w:t>
      </w:r>
      <w:r w:rsidR="00F203CF">
        <w:rPr>
          <w:rFonts w:asciiTheme="majorHAnsi" w:hAnsiTheme="majorHAnsi" w:cstheme="majorHAnsi"/>
          <w:sz w:val="24"/>
          <w:szCs w:val="24"/>
        </w:rPr>
        <w:t>2.0</w:t>
      </w:r>
      <w:r>
        <w:rPr>
          <w:rFonts w:asciiTheme="majorHAnsi" w:hAnsiTheme="majorHAnsi" w:cstheme="majorHAnsi"/>
          <w:sz w:val="24"/>
          <w:szCs w:val="24"/>
        </w:rPr>
        <w:t xml:space="preserve"> ejecutando el instalador que hemos descargado de internet</w:t>
      </w:r>
    </w:p>
    <w:p w14:paraId="47E9A608" w14:textId="152884FD" w:rsidR="00D14F63" w:rsidRDefault="00F203CF" w:rsidP="00D14F63">
      <w:r>
        <w:rPr>
          <w:noProof/>
        </w:rPr>
        <w:drawing>
          <wp:inline distT="0" distB="0" distL="0" distR="0" wp14:anchorId="657BF128" wp14:editId="70D59440">
            <wp:extent cx="5400040" cy="2204085"/>
            <wp:effectExtent l="0" t="0" r="0" b="571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9AD">
        <w:rPr>
          <w:noProof/>
        </w:rPr>
        <w:drawing>
          <wp:inline distT="0" distB="0" distL="0" distR="0" wp14:anchorId="5826F895" wp14:editId="39BA729C">
            <wp:extent cx="5400040" cy="38417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A025" w14:textId="7EE92C79" w:rsidR="00402564" w:rsidRPr="00402564" w:rsidRDefault="00402564" w:rsidP="00D14F63">
      <w:pPr>
        <w:rPr>
          <w:rFonts w:asciiTheme="majorHAnsi" w:hAnsiTheme="majorHAnsi" w:cstheme="majorHAnsi"/>
          <w:sz w:val="24"/>
          <w:szCs w:val="24"/>
        </w:rPr>
      </w:pPr>
      <w:r w:rsidRPr="00402564">
        <w:rPr>
          <w:rFonts w:asciiTheme="majorHAnsi" w:hAnsiTheme="majorHAnsi" w:cstheme="majorHAnsi"/>
          <w:sz w:val="24"/>
          <w:szCs w:val="24"/>
        </w:rPr>
        <w:t xml:space="preserve">Cuando descomprimimos el archivo cogemos las 3 carpetas </w:t>
      </w:r>
      <w:r>
        <w:rPr>
          <w:rFonts w:asciiTheme="majorHAnsi" w:hAnsiTheme="majorHAnsi" w:cstheme="majorHAnsi"/>
          <w:sz w:val="24"/>
          <w:szCs w:val="24"/>
        </w:rPr>
        <w:t>señaladas a continuación y las pegamos en la ruta que se indica en las siguientes capturas</w:t>
      </w:r>
    </w:p>
    <w:p w14:paraId="46772143" w14:textId="3E57DBA8" w:rsidR="00402564" w:rsidRDefault="00402564" w:rsidP="00D14F63">
      <w:r>
        <w:rPr>
          <w:noProof/>
        </w:rPr>
        <w:drawing>
          <wp:inline distT="0" distB="0" distL="0" distR="0" wp14:anchorId="34B719CE" wp14:editId="480336BD">
            <wp:extent cx="5400040" cy="25336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A48E" w14:textId="155CDAAF" w:rsidR="00402564" w:rsidRDefault="00402564" w:rsidP="00D14F63">
      <w:r>
        <w:rPr>
          <w:noProof/>
        </w:rPr>
        <w:lastRenderedPageBreak/>
        <w:drawing>
          <wp:inline distT="0" distB="0" distL="0" distR="0" wp14:anchorId="20C1784A" wp14:editId="15526797">
            <wp:extent cx="5400040" cy="181864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2259" w14:textId="7BF73101" w:rsidR="00402564" w:rsidRPr="00D14F63" w:rsidRDefault="00402564" w:rsidP="00D14F63">
      <w:r>
        <w:rPr>
          <w:noProof/>
        </w:rPr>
        <w:drawing>
          <wp:inline distT="0" distB="0" distL="0" distR="0" wp14:anchorId="551FDE96" wp14:editId="31E0B911">
            <wp:extent cx="5400040" cy="185039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EFC3" w14:textId="4D1C5867" w:rsidR="008272B4" w:rsidRDefault="008272B4" w:rsidP="008272B4">
      <w:pPr>
        <w:pStyle w:val="Ttulo1"/>
        <w:numPr>
          <w:ilvl w:val="0"/>
          <w:numId w:val="10"/>
        </w:numPr>
        <w:rPr>
          <w:b/>
          <w:bCs/>
          <w:color w:val="auto"/>
        </w:rPr>
      </w:pPr>
      <w:bookmarkStart w:id="3" w:name="_Toc156847632"/>
      <w:r w:rsidRPr="008272B4">
        <w:rPr>
          <w:b/>
          <w:bCs/>
          <w:color w:val="auto"/>
        </w:rPr>
        <w:t xml:space="preserve">Instalar Visual Studio </w:t>
      </w:r>
      <w:proofErr w:type="spellStart"/>
      <w:r w:rsidRPr="008272B4">
        <w:rPr>
          <w:b/>
          <w:bCs/>
          <w:color w:val="auto"/>
        </w:rPr>
        <w:t>Code</w:t>
      </w:r>
      <w:proofErr w:type="spellEnd"/>
      <w:r w:rsidRPr="008272B4">
        <w:rPr>
          <w:b/>
          <w:bCs/>
          <w:color w:val="auto"/>
        </w:rPr>
        <w:t xml:space="preserve"> y extensiones de Python</w:t>
      </w:r>
      <w:bookmarkEnd w:id="3"/>
    </w:p>
    <w:p w14:paraId="537840A8" w14:textId="440C8D06" w:rsidR="00AE33F7" w:rsidRPr="00AE33F7" w:rsidRDefault="00AE33F7" w:rsidP="00AE33F7">
      <w:r>
        <w:t xml:space="preserve">Instalamos el editor de texto Visual Studio </w:t>
      </w:r>
      <w:proofErr w:type="spellStart"/>
      <w:r>
        <w:t>Code</w:t>
      </w:r>
      <w:proofErr w:type="spellEnd"/>
      <w:r>
        <w:t xml:space="preserve"> desde el instalador que hemos descargado de internet e instalamos las extensiones de Python</w:t>
      </w:r>
      <w:r w:rsidR="0035454A">
        <w:t xml:space="preserve"> que hay en un pack llamado Python </w:t>
      </w:r>
      <w:proofErr w:type="spellStart"/>
      <w:r w:rsidR="0035454A">
        <w:t>Extension</w:t>
      </w:r>
      <w:proofErr w:type="spellEnd"/>
      <w:r w:rsidR="0035454A">
        <w:t xml:space="preserve"> Pack</w:t>
      </w:r>
    </w:p>
    <w:p w14:paraId="7B11C7A3" w14:textId="6D7E0709" w:rsidR="00AE33F7" w:rsidRDefault="00AE33F7" w:rsidP="00AE33F7">
      <w:r>
        <w:rPr>
          <w:noProof/>
        </w:rPr>
        <w:drawing>
          <wp:inline distT="0" distB="0" distL="0" distR="0" wp14:anchorId="721CBE20" wp14:editId="72088D29">
            <wp:extent cx="5400040" cy="220980"/>
            <wp:effectExtent l="0" t="0" r="0" b="762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1B2E" w14:textId="5EB70B37" w:rsidR="0035454A" w:rsidRDefault="0035454A" w:rsidP="0035454A">
      <w:pPr>
        <w:jc w:val="center"/>
      </w:pPr>
      <w:r>
        <w:rPr>
          <w:noProof/>
        </w:rPr>
        <w:drawing>
          <wp:inline distT="0" distB="0" distL="0" distR="0" wp14:anchorId="317620B7" wp14:editId="1BD1DE74">
            <wp:extent cx="5210175" cy="1695450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2223" w14:textId="1D290C52" w:rsidR="007C73B5" w:rsidRDefault="007C73B5" w:rsidP="0035454A">
      <w:pPr>
        <w:jc w:val="center"/>
      </w:pPr>
    </w:p>
    <w:p w14:paraId="4ACA76DD" w14:textId="7A1AD674" w:rsidR="007C73B5" w:rsidRDefault="007C73B5" w:rsidP="0035454A">
      <w:pPr>
        <w:jc w:val="center"/>
      </w:pPr>
    </w:p>
    <w:p w14:paraId="72A20837" w14:textId="4D7105CA" w:rsidR="007C73B5" w:rsidRDefault="007C73B5" w:rsidP="0035454A">
      <w:pPr>
        <w:jc w:val="center"/>
      </w:pPr>
    </w:p>
    <w:p w14:paraId="03F7F3D3" w14:textId="77777777" w:rsidR="007C73B5" w:rsidRPr="00AE33F7" w:rsidRDefault="007C73B5" w:rsidP="0035454A">
      <w:pPr>
        <w:jc w:val="center"/>
      </w:pPr>
    </w:p>
    <w:p w14:paraId="2F978F66" w14:textId="425A5105" w:rsidR="0039742A" w:rsidRDefault="0039742A" w:rsidP="0039742A">
      <w:pPr>
        <w:pStyle w:val="Ttulo1"/>
        <w:numPr>
          <w:ilvl w:val="0"/>
          <w:numId w:val="10"/>
        </w:numPr>
        <w:rPr>
          <w:b/>
          <w:bCs/>
          <w:color w:val="auto"/>
        </w:rPr>
      </w:pPr>
      <w:bookmarkStart w:id="4" w:name="_Toc156847633"/>
      <w:r>
        <w:rPr>
          <w:b/>
          <w:bCs/>
          <w:color w:val="auto"/>
        </w:rPr>
        <w:lastRenderedPageBreak/>
        <w:t>Crear Base de Datos</w:t>
      </w:r>
      <w:bookmarkEnd w:id="4"/>
    </w:p>
    <w:p w14:paraId="1DE3121F" w14:textId="26DE34BB" w:rsidR="0035454A" w:rsidRPr="007C73B5" w:rsidRDefault="00F5669C" w:rsidP="0035454A">
      <w:pPr>
        <w:rPr>
          <w:rFonts w:asciiTheme="majorHAnsi" w:hAnsiTheme="majorHAnsi" w:cstheme="majorHAnsi"/>
          <w:sz w:val="24"/>
          <w:szCs w:val="24"/>
        </w:rPr>
      </w:pPr>
      <w:r w:rsidRPr="007C73B5">
        <w:rPr>
          <w:rFonts w:asciiTheme="majorHAnsi" w:hAnsiTheme="majorHAnsi" w:cstheme="majorHAnsi"/>
          <w:sz w:val="24"/>
          <w:szCs w:val="24"/>
        </w:rPr>
        <w:t xml:space="preserve">Abrimos </w:t>
      </w:r>
      <w:proofErr w:type="spellStart"/>
      <w:r w:rsidRPr="007C73B5">
        <w:rPr>
          <w:rFonts w:asciiTheme="majorHAnsi" w:hAnsiTheme="majorHAnsi" w:cstheme="majorHAnsi"/>
          <w:sz w:val="24"/>
          <w:szCs w:val="24"/>
        </w:rPr>
        <w:t>phpmyadmin</w:t>
      </w:r>
      <w:proofErr w:type="spellEnd"/>
      <w:r w:rsidRPr="007C73B5">
        <w:rPr>
          <w:rFonts w:asciiTheme="majorHAnsi" w:hAnsiTheme="majorHAnsi" w:cstheme="majorHAnsi"/>
          <w:sz w:val="24"/>
          <w:szCs w:val="24"/>
        </w:rPr>
        <w:t xml:space="preserve"> e importamos una base de datos ya creada para un ejercicio anterior</w:t>
      </w:r>
    </w:p>
    <w:p w14:paraId="3599B084" w14:textId="452C54E7" w:rsidR="00F5669C" w:rsidRPr="0035454A" w:rsidRDefault="007C73B5" w:rsidP="007C73B5">
      <w:pPr>
        <w:jc w:val="center"/>
      </w:pPr>
      <w:r>
        <w:rPr>
          <w:noProof/>
        </w:rPr>
        <w:drawing>
          <wp:inline distT="0" distB="0" distL="0" distR="0" wp14:anchorId="50C2068C" wp14:editId="3E820087">
            <wp:extent cx="2276475" cy="2733675"/>
            <wp:effectExtent l="0" t="0" r="9525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F1A3" w14:textId="7E84756B" w:rsidR="0039742A" w:rsidRDefault="0039742A" w:rsidP="0039742A">
      <w:pPr>
        <w:pStyle w:val="Ttulo1"/>
        <w:numPr>
          <w:ilvl w:val="0"/>
          <w:numId w:val="10"/>
        </w:numPr>
        <w:rPr>
          <w:b/>
          <w:bCs/>
          <w:color w:val="auto"/>
        </w:rPr>
      </w:pPr>
      <w:bookmarkStart w:id="5" w:name="_Toc156847634"/>
      <w:r>
        <w:rPr>
          <w:b/>
          <w:bCs/>
          <w:color w:val="auto"/>
        </w:rPr>
        <w:t>Crear Usuario</w:t>
      </w:r>
      <w:bookmarkEnd w:id="5"/>
      <w:r w:rsidR="00AE1A7A">
        <w:rPr>
          <w:b/>
          <w:bCs/>
          <w:color w:val="auto"/>
        </w:rPr>
        <w:t xml:space="preserve"> y Mostrar Datos</w:t>
      </w:r>
    </w:p>
    <w:p w14:paraId="12D4A542" w14:textId="615F56CC" w:rsidR="0039742A" w:rsidRDefault="007C73B5" w:rsidP="0039742A">
      <w:pPr>
        <w:rPr>
          <w:rFonts w:asciiTheme="majorHAnsi" w:hAnsiTheme="majorHAnsi" w:cstheme="majorHAnsi"/>
          <w:sz w:val="24"/>
          <w:szCs w:val="24"/>
        </w:rPr>
      </w:pPr>
      <w:r w:rsidRPr="007C73B5">
        <w:rPr>
          <w:rFonts w:asciiTheme="majorHAnsi" w:hAnsiTheme="majorHAnsi" w:cstheme="majorHAnsi"/>
          <w:sz w:val="24"/>
          <w:szCs w:val="24"/>
        </w:rPr>
        <w:t>A través de Python vamos a crear un usuario para manejar la base de datos y después vamos a mostrar los datos de la tabla pacientes</w:t>
      </w:r>
      <w:r w:rsidR="00E91DC3">
        <w:rPr>
          <w:rFonts w:asciiTheme="majorHAnsi" w:hAnsiTheme="majorHAnsi" w:cstheme="majorHAnsi"/>
          <w:sz w:val="24"/>
          <w:szCs w:val="24"/>
        </w:rPr>
        <w:t>.</w:t>
      </w:r>
    </w:p>
    <w:p w14:paraId="2191C539" w14:textId="39EBBF3D" w:rsidR="00E91DC3" w:rsidRDefault="00E91DC3" w:rsidP="0039742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mayor comodidad nuestra hemos creado el usuario sin contraseña</w:t>
      </w:r>
    </w:p>
    <w:p w14:paraId="76355BD8" w14:textId="5C8F87BE" w:rsidR="00B85E11" w:rsidRDefault="00B85E11" w:rsidP="00E91DC3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40C893BE" wp14:editId="4C8444A7">
            <wp:extent cx="5400040" cy="3180715"/>
            <wp:effectExtent l="0" t="0" r="0" b="63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6F66" w14:textId="7A595AB1" w:rsidR="00E91DC3" w:rsidRDefault="00E91DC3" w:rsidP="00E91DC3">
      <w:pPr>
        <w:rPr>
          <w:rFonts w:asciiTheme="majorHAnsi" w:hAnsiTheme="majorHAnsi" w:cstheme="majorHAnsi"/>
          <w:sz w:val="24"/>
          <w:szCs w:val="24"/>
        </w:rPr>
      </w:pPr>
    </w:p>
    <w:p w14:paraId="50F932CF" w14:textId="590E4F06" w:rsidR="00E91DC3" w:rsidRDefault="007C7A81" w:rsidP="00E91DC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Hemos creado una conexión que muestre los datos que tenemos </w:t>
      </w:r>
      <w:r w:rsidR="008366E2">
        <w:rPr>
          <w:rFonts w:asciiTheme="majorHAnsi" w:hAnsiTheme="majorHAnsi" w:cstheme="majorHAnsi"/>
          <w:sz w:val="24"/>
          <w:szCs w:val="24"/>
        </w:rPr>
        <w:t xml:space="preserve">en la tabla pacientes de la base de datos, además como elemento extra de forma visual hemos añadido que nos muestre el nombre de la columna para ver que </w:t>
      </w:r>
      <w:proofErr w:type="spellStart"/>
      <w:r w:rsidR="008366E2">
        <w:rPr>
          <w:rFonts w:asciiTheme="majorHAnsi" w:hAnsiTheme="majorHAnsi" w:cstheme="majorHAnsi"/>
          <w:sz w:val="24"/>
          <w:szCs w:val="24"/>
        </w:rPr>
        <w:t>esta</w:t>
      </w:r>
      <w:proofErr w:type="spellEnd"/>
      <w:r w:rsidR="008366E2">
        <w:rPr>
          <w:rFonts w:asciiTheme="majorHAnsi" w:hAnsiTheme="majorHAnsi" w:cstheme="majorHAnsi"/>
          <w:sz w:val="24"/>
          <w:szCs w:val="24"/>
        </w:rPr>
        <w:t xml:space="preserve"> mostrando lo correcto</w:t>
      </w:r>
    </w:p>
    <w:p w14:paraId="3AB22781" w14:textId="75BD7DF7" w:rsidR="00E91DC3" w:rsidRPr="007C73B5" w:rsidRDefault="00E91DC3" w:rsidP="00E91DC3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1966CF0" wp14:editId="5C69A944">
            <wp:extent cx="5400040" cy="4496435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DC3" w:rsidRPr="007C73B5" w:rsidSect="007A65BA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1EE57" w14:textId="77777777" w:rsidR="00CB1275" w:rsidRDefault="00CB1275" w:rsidP="00C85AB9">
      <w:pPr>
        <w:spacing w:after="0" w:line="240" w:lineRule="auto"/>
      </w:pPr>
      <w:r>
        <w:separator/>
      </w:r>
    </w:p>
  </w:endnote>
  <w:endnote w:type="continuationSeparator" w:id="0">
    <w:p w14:paraId="658AB97F" w14:textId="77777777" w:rsidR="00CB1275" w:rsidRDefault="00CB1275" w:rsidP="00C8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A33A8" w14:textId="77777777" w:rsidR="00AB79EC" w:rsidRDefault="00AB79E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88C713F" w14:textId="77777777" w:rsidR="00547BC2" w:rsidRDefault="00547BC2" w:rsidP="00547BC2">
    <w:pPr>
      <w:pStyle w:val="Piedepgina"/>
    </w:pPr>
    <w:r>
      <w:t>Publicado en España bajo licencia</w:t>
    </w:r>
  </w:p>
  <w:p w14:paraId="4EE16716" w14:textId="77777777" w:rsidR="00547BC2" w:rsidRDefault="00547BC2" w:rsidP="00547BC2">
    <w:pPr>
      <w:pStyle w:val="Piedepgina"/>
    </w:pPr>
    <w:r>
      <w:t xml:space="preserve">Creative </w:t>
    </w:r>
    <w:proofErr w:type="spellStart"/>
    <w:r>
      <w:t>Commons</w:t>
    </w:r>
    <w:proofErr w:type="spellEnd"/>
    <w:r>
      <w:t xml:space="preserve"> Reconocimiento-No Comercial-Compartir Igual 4.0 (CC BY-NC-SA)</w:t>
    </w:r>
  </w:p>
  <w:p w14:paraId="383C91BB" w14:textId="77777777" w:rsidR="00547BC2" w:rsidRDefault="00CB1275" w:rsidP="00547BC2">
    <w:pPr>
      <w:pStyle w:val="Piedepgina"/>
    </w:pPr>
    <w:hyperlink r:id="rId1" w:history="1">
      <w:r w:rsidR="00547BC2">
        <w:rPr>
          <w:rStyle w:val="Hipervnculo"/>
        </w:rPr>
        <w:t>https://creativecommons.org/licenses/by-nc-sa/4.0/deed.es</w:t>
      </w:r>
    </w:hyperlink>
    <w:r w:rsidR="00547BC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24666" w14:textId="77777777" w:rsidR="00CB1275" w:rsidRDefault="00CB1275" w:rsidP="00C85AB9">
      <w:pPr>
        <w:spacing w:after="0" w:line="240" w:lineRule="auto"/>
      </w:pPr>
      <w:r>
        <w:separator/>
      </w:r>
    </w:p>
  </w:footnote>
  <w:footnote w:type="continuationSeparator" w:id="0">
    <w:p w14:paraId="2C507913" w14:textId="77777777" w:rsidR="00CB1275" w:rsidRDefault="00CB1275" w:rsidP="00C8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8464A" w14:textId="081D3C19" w:rsidR="00AB79EC" w:rsidRPr="00FF5AAF" w:rsidRDefault="00FF5AAF" w:rsidP="00FF5AAF">
    <w:pPr>
      <w:pStyle w:val="Encabezado"/>
    </w:pPr>
    <w:r>
      <w:t>Andrés Catalina Blázquez</w:t>
    </w:r>
    <w:r w:rsidRPr="00FE6068">
      <w:tab/>
    </w:r>
    <w:r w:rsidR="008272B4">
      <w:t>Python</w:t>
    </w:r>
    <w:r>
      <w:t xml:space="preserve"> </w:t>
    </w:r>
    <w:r w:rsidR="00B636C4">
      <w:t>BBDD</w:t>
    </w:r>
    <w:r w:rsidRPr="00FE6068">
      <w:tab/>
    </w:r>
    <w:r>
      <w:t>Implantación 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710"/>
    <w:multiLevelType w:val="hybridMultilevel"/>
    <w:tmpl w:val="A56A7D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5E11"/>
    <w:multiLevelType w:val="hybridMultilevel"/>
    <w:tmpl w:val="0AF6C656"/>
    <w:lvl w:ilvl="0" w:tplc="6C56A5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C022C"/>
    <w:multiLevelType w:val="hybridMultilevel"/>
    <w:tmpl w:val="EC66C2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C719F"/>
    <w:multiLevelType w:val="hybridMultilevel"/>
    <w:tmpl w:val="7D42B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9757E"/>
    <w:multiLevelType w:val="hybridMultilevel"/>
    <w:tmpl w:val="0AF6C656"/>
    <w:lvl w:ilvl="0" w:tplc="6C56A5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91A13"/>
    <w:multiLevelType w:val="hybridMultilevel"/>
    <w:tmpl w:val="E724D5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73FB0"/>
    <w:multiLevelType w:val="hybridMultilevel"/>
    <w:tmpl w:val="09B60D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E1F05"/>
    <w:multiLevelType w:val="hybridMultilevel"/>
    <w:tmpl w:val="56D20F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74661"/>
    <w:multiLevelType w:val="hybridMultilevel"/>
    <w:tmpl w:val="8632A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3666D"/>
    <w:multiLevelType w:val="hybridMultilevel"/>
    <w:tmpl w:val="5150E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AF"/>
    <w:rsid w:val="0012563C"/>
    <w:rsid w:val="0018066E"/>
    <w:rsid w:val="001914BC"/>
    <w:rsid w:val="001F30D6"/>
    <w:rsid w:val="002108BD"/>
    <w:rsid w:val="00264006"/>
    <w:rsid w:val="00275FD8"/>
    <w:rsid w:val="002E4540"/>
    <w:rsid w:val="002F49A0"/>
    <w:rsid w:val="00322C24"/>
    <w:rsid w:val="0035454A"/>
    <w:rsid w:val="003558DE"/>
    <w:rsid w:val="003656BF"/>
    <w:rsid w:val="0039742A"/>
    <w:rsid w:val="00402564"/>
    <w:rsid w:val="0041572C"/>
    <w:rsid w:val="00415BB5"/>
    <w:rsid w:val="00547BC2"/>
    <w:rsid w:val="00592139"/>
    <w:rsid w:val="005A2221"/>
    <w:rsid w:val="005C70D5"/>
    <w:rsid w:val="005F3C0D"/>
    <w:rsid w:val="005F71CA"/>
    <w:rsid w:val="00600BF4"/>
    <w:rsid w:val="00625E7E"/>
    <w:rsid w:val="0065534C"/>
    <w:rsid w:val="006629AD"/>
    <w:rsid w:val="0069362F"/>
    <w:rsid w:val="006E0BB3"/>
    <w:rsid w:val="006F3CA2"/>
    <w:rsid w:val="00744C2E"/>
    <w:rsid w:val="007563E7"/>
    <w:rsid w:val="00797E4D"/>
    <w:rsid w:val="007A65BA"/>
    <w:rsid w:val="007C73B5"/>
    <w:rsid w:val="007C7A81"/>
    <w:rsid w:val="007D58BD"/>
    <w:rsid w:val="00813821"/>
    <w:rsid w:val="008174CB"/>
    <w:rsid w:val="008272B4"/>
    <w:rsid w:val="008366E2"/>
    <w:rsid w:val="00844CFA"/>
    <w:rsid w:val="00856874"/>
    <w:rsid w:val="008611F3"/>
    <w:rsid w:val="009A4DE2"/>
    <w:rsid w:val="009B10AE"/>
    <w:rsid w:val="00A16135"/>
    <w:rsid w:val="00A208B6"/>
    <w:rsid w:val="00A2121B"/>
    <w:rsid w:val="00A474CE"/>
    <w:rsid w:val="00A62D3D"/>
    <w:rsid w:val="00A763B1"/>
    <w:rsid w:val="00AB79EC"/>
    <w:rsid w:val="00AE1A7A"/>
    <w:rsid w:val="00AE33F7"/>
    <w:rsid w:val="00B11E60"/>
    <w:rsid w:val="00B1244C"/>
    <w:rsid w:val="00B469F2"/>
    <w:rsid w:val="00B636C4"/>
    <w:rsid w:val="00B85E11"/>
    <w:rsid w:val="00BD05FD"/>
    <w:rsid w:val="00BE3A79"/>
    <w:rsid w:val="00C213D0"/>
    <w:rsid w:val="00C60EF5"/>
    <w:rsid w:val="00C85A93"/>
    <w:rsid w:val="00C85AB9"/>
    <w:rsid w:val="00CB1275"/>
    <w:rsid w:val="00D14F63"/>
    <w:rsid w:val="00D41F78"/>
    <w:rsid w:val="00D5599B"/>
    <w:rsid w:val="00DC2CF1"/>
    <w:rsid w:val="00DD037B"/>
    <w:rsid w:val="00E31D79"/>
    <w:rsid w:val="00E4263F"/>
    <w:rsid w:val="00E75201"/>
    <w:rsid w:val="00E77AB0"/>
    <w:rsid w:val="00E91DC3"/>
    <w:rsid w:val="00EA7997"/>
    <w:rsid w:val="00EB7A43"/>
    <w:rsid w:val="00F203CF"/>
    <w:rsid w:val="00F5669C"/>
    <w:rsid w:val="00FB3D87"/>
    <w:rsid w:val="00FD4065"/>
    <w:rsid w:val="00FF2C56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5D794"/>
  <w15:chartTrackingRefBased/>
  <w15:docId w15:val="{19AFD4D6-3650-43B6-8BE8-F50CFFB0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5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AB9"/>
  </w:style>
  <w:style w:type="paragraph" w:styleId="Piedepgina">
    <w:name w:val="footer"/>
    <w:basedOn w:val="Normal"/>
    <w:link w:val="PiedepginaCar"/>
    <w:uiPriority w:val="99"/>
    <w:unhideWhenUsed/>
    <w:rsid w:val="00C85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AB9"/>
  </w:style>
  <w:style w:type="character" w:customStyle="1" w:styleId="Ttulo1Car">
    <w:name w:val="Título 1 Car"/>
    <w:basedOn w:val="Fuentedeprrafopredeter"/>
    <w:link w:val="Ttulo1"/>
    <w:uiPriority w:val="9"/>
    <w:rsid w:val="00C85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85AB9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85AB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559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599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C2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E4263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1D79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7A65B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65BA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deed.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s\Downloads\PLANTILLA%20EJERCICIOS%20CON%20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92857-5C53-45F4-A1AD-5152C1012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EJERCICIOS CON PORTADA.dotx</Template>
  <TotalTime>104</TotalTime>
  <Pages>8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Python DBD</vt:lpstr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BBDD</dc:title>
  <dc:subject>Implantación de Aplicaciones Web 2º ASIR</dc:subject>
  <dc:creator>Andrés</dc:creator>
  <cp:keywords/>
  <dc:description/>
  <cp:lastModifiedBy>andres</cp:lastModifiedBy>
  <cp:revision>34</cp:revision>
  <dcterms:created xsi:type="dcterms:W3CDTF">2024-01-22T17:42:00Z</dcterms:created>
  <dcterms:modified xsi:type="dcterms:W3CDTF">2024-01-22T19:29:00Z</dcterms:modified>
</cp:coreProperties>
</file>