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35336145"/>
        <w:docPartObj>
          <w:docPartGallery w:val="Cover Pages"/>
          <w:docPartUnique/>
        </w:docPartObj>
      </w:sdtPr>
      <w:sdtEndPr/>
      <w:sdtContent>
        <w:p w14:paraId="12659F60" w14:textId="77777777" w:rsidR="007A65BA" w:rsidRDefault="007A65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85EAED" wp14:editId="09923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5DC564" w14:textId="419397A4" w:rsidR="007A65BA" w:rsidRDefault="00F2095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85EAE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5DC564" w14:textId="419397A4" w:rsidR="007A65BA" w:rsidRDefault="00F2095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40651" wp14:editId="7A5325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5266B" w14:textId="0305283F" w:rsidR="007A65BA" w:rsidRDefault="00F2095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29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Ejercicio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Cadenas</w:t>
                                    </w:r>
                                  </w:sdtContent>
                                </w:sdt>
                              </w:p>
                              <w:p w14:paraId="533FC816" w14:textId="682860FB" w:rsidR="007A65BA" w:rsidRDefault="00F209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715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Implantación de Aplicaciones Web 2º ASIR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406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325266B" w14:textId="0305283F" w:rsidR="007A65BA" w:rsidRDefault="00F2095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29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Ejercicio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Cadenas</w:t>
                              </w:r>
                            </w:sdtContent>
                          </w:sdt>
                        </w:p>
                        <w:p w14:paraId="533FC816" w14:textId="682860FB" w:rsidR="007A65BA" w:rsidRDefault="00F209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715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Implantación de Aplicaciones Web 2º ASIR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9FD18E" w14:textId="77777777" w:rsidR="007A65BA" w:rsidRDefault="007A65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83BD2" wp14:editId="36ABDD0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737360" cy="220980"/>
                    <wp:effectExtent l="0" t="0" r="1524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7360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7B7AA" w14:textId="77777777" w:rsidR="007A65BA" w:rsidRPr="007A65BA" w:rsidRDefault="005A6929">
                                <w:pPr>
                                  <w:pStyle w:val="Sinespaciado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5BA" w:rsidRPr="007A65BA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Andres</w:t>
                                    </w:r>
                                  </w:sdtContent>
                                </w:sdt>
                                <w:r w:rsidR="007A65BA" w:rsidRPr="007A65BA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Catalina Blázquez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C83BD2" id="Cuadro de texto 32" o:spid="_x0000_s1056" type="#_x0000_t202" style="position:absolute;margin-left:0;margin-top:0;width:136.8pt;height:17.4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" filled="f" stroked="f" strokeweight=".5pt">
                    <v:textbox inset="0,0,0,0">
                      <w:txbxContent>
                        <w:p w14:paraId="03E7B7AA" w14:textId="77777777" w:rsidR="007A65BA" w:rsidRPr="007A65BA" w:rsidRDefault="005A6929">
                          <w:pPr>
                            <w:pStyle w:val="Sinespaciado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65BA" w:rsidRPr="007A65BA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Andres</w:t>
                              </w:r>
                            </w:sdtContent>
                          </w:sdt>
                          <w:r w:rsidR="007A65BA" w:rsidRPr="007A65BA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 Catalina Blázquez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13730D2" w14:textId="2E43AF5B" w:rsidR="00C85AB9" w:rsidRDefault="00F2095E">
      <w:r>
        <w:lastRenderedPageBreak/>
        <w:t>Ejercicio Cadenas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8A1EA" w14:textId="77777777" w:rsidR="00D5599B" w:rsidRDefault="00D5599B">
          <w:pPr>
            <w:pStyle w:val="TtuloTDC"/>
          </w:pPr>
          <w:r>
            <w:t>Contenido De La Memoria</w:t>
          </w:r>
        </w:p>
        <w:p w14:paraId="6AB071B8" w14:textId="5290E74A" w:rsidR="009C48EC" w:rsidRDefault="005A69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28758" w:history="1">
            <w:r w:rsidR="009C48EC" w:rsidRPr="00A4310C">
              <w:rPr>
                <w:rStyle w:val="Hipervnculo"/>
                <w:b/>
                <w:bCs/>
                <w:noProof/>
              </w:rPr>
              <w:t>1.</w:t>
            </w:r>
            <w:r w:rsidR="009C48EC">
              <w:rPr>
                <w:rFonts w:eastAsiaTheme="minorEastAsia"/>
                <w:noProof/>
                <w:lang w:eastAsia="es-ES"/>
              </w:rPr>
              <w:tab/>
            </w:r>
            <w:r w:rsidR="009C48EC" w:rsidRPr="00A4310C">
              <w:rPr>
                <w:rStyle w:val="Hipervnculo"/>
                <w:b/>
                <w:bCs/>
                <w:noProof/>
                <w:shd w:val="clear" w:color="auto" w:fill="FFFFFF"/>
              </w:rPr>
              <w:t>Escribir por pantalla cada carácter de una cadena introducida por teclado.for</w:t>
            </w:r>
            <w:r w:rsidR="009C48EC">
              <w:rPr>
                <w:noProof/>
                <w:webHidden/>
              </w:rPr>
              <w:tab/>
            </w:r>
            <w:r w:rsidR="009C48EC">
              <w:rPr>
                <w:noProof/>
                <w:webHidden/>
              </w:rPr>
              <w:fldChar w:fldCharType="begin"/>
            </w:r>
            <w:r w:rsidR="009C48EC">
              <w:rPr>
                <w:noProof/>
                <w:webHidden/>
              </w:rPr>
              <w:instrText xml:space="preserve"> PAGEREF _Toc152228758 \h </w:instrText>
            </w:r>
            <w:r w:rsidR="009C48EC">
              <w:rPr>
                <w:noProof/>
                <w:webHidden/>
              </w:rPr>
            </w:r>
            <w:r w:rsidR="009C48EC">
              <w:rPr>
                <w:noProof/>
                <w:webHidden/>
              </w:rPr>
              <w:fldChar w:fldCharType="separate"/>
            </w:r>
            <w:r w:rsidR="009C48EC">
              <w:rPr>
                <w:noProof/>
                <w:webHidden/>
              </w:rPr>
              <w:t>2</w:t>
            </w:r>
            <w:r w:rsidR="009C48EC">
              <w:rPr>
                <w:noProof/>
                <w:webHidden/>
              </w:rPr>
              <w:fldChar w:fldCharType="end"/>
            </w:r>
          </w:hyperlink>
        </w:p>
        <w:p w14:paraId="0E079A5B" w14:textId="48807A74" w:rsidR="009C48EC" w:rsidRDefault="009C48E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8759" w:history="1">
            <w:r w:rsidRPr="00A4310C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4310C">
              <w:rPr>
                <w:rStyle w:val="Hipervnculo"/>
                <w:b/>
                <w:bCs/>
                <w:noProof/>
                <w:shd w:val="clear" w:color="auto" w:fill="FFFFFF"/>
              </w:rPr>
              <w:t>Escribir por pantalla cada carácter de una cadena introducida por teclado.for y contar el número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47DC" w14:textId="1C576EB3" w:rsidR="009C48EC" w:rsidRDefault="009C48E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8760" w:history="1">
            <w:r w:rsidRPr="00A4310C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4310C">
              <w:rPr>
                <w:rStyle w:val="Hipervnculo"/>
                <w:b/>
                <w:bCs/>
                <w:noProof/>
                <w:shd w:val="clear" w:color="auto" w:fill="FFFFFF"/>
              </w:rPr>
              <w:t>Realizar un programa que comprueba si una cadena leída por teclado comienza por una subcadena introducida por teclado 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A29A" w14:textId="5019D387" w:rsidR="009C48EC" w:rsidRDefault="009C48E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8761" w:history="1">
            <w:r w:rsidRPr="00A4310C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4310C">
              <w:rPr>
                <w:rStyle w:val="Hipervnculo"/>
                <w:b/>
                <w:bCs/>
                <w:noProof/>
                <w:shd w:val="clear" w:color="auto" w:fill="FFFFFF"/>
              </w:rPr>
              <w:t>Pide una cadena y un carácter por teclado y muestra cuantas veces aparece el carácter en la cadena.count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EC6D" w14:textId="2FA7B5A2" w:rsidR="009C48EC" w:rsidRDefault="009C48E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8762" w:history="1">
            <w:r w:rsidRPr="00A4310C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4310C">
              <w:rPr>
                <w:rStyle w:val="Hipervnculo"/>
                <w:b/>
                <w:bCs/>
                <w:noProof/>
                <w:shd w:val="clear" w:color="auto" w:fill="FFFFFF"/>
              </w:rPr>
              <w:t>Realizar un programa que compruebe si una cadena </w:t>
            </w:r>
            <w:r w:rsidRPr="00A4310C">
              <w:rPr>
                <w:rStyle w:val="Hipervnculo"/>
                <w:b/>
                <w:bCs/>
                <w:noProof/>
              </w:rPr>
              <w:t>contiene</w:t>
            </w:r>
            <w:r w:rsidRPr="00A4310C">
              <w:rPr>
                <w:rStyle w:val="Hipervnculo"/>
                <w:b/>
                <w:bCs/>
                <w:noProof/>
                <w:shd w:val="clear" w:color="auto" w:fill="FFFFFF"/>
              </w:rPr>
              <w:t> una subcadena. Las dos cadenas se introducen por teclado.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DC73" w14:textId="3CBD4CB8" w:rsidR="009C48EC" w:rsidRDefault="009C48E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8763" w:history="1">
            <w:r w:rsidRPr="00A4310C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4310C">
              <w:rPr>
                <w:rStyle w:val="Hipervnculo"/>
                <w:b/>
                <w:bCs/>
                <w:noProof/>
              </w:rPr>
              <w:t>find() nos devuelve la posición de la subcadena que hemos indicado como parámetro. Sino se encuentra se devuelve 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3546" w14:textId="49C01339" w:rsidR="00D5599B" w:rsidRDefault="005A6929">
          <w:r>
            <w:rPr>
              <w:b/>
              <w:bCs/>
              <w:noProof/>
            </w:rPr>
            <w:fldChar w:fldCharType="end"/>
          </w:r>
        </w:p>
      </w:sdtContent>
    </w:sdt>
    <w:p w14:paraId="193078CD" w14:textId="77777777" w:rsidR="00C85AB9" w:rsidRDefault="00C85AB9"/>
    <w:p w14:paraId="7397170D" w14:textId="77777777" w:rsidR="00B469F2" w:rsidRDefault="00B469F2" w:rsidP="006E0BB3"/>
    <w:p w14:paraId="065C51FA" w14:textId="77777777" w:rsidR="00B469F2" w:rsidRDefault="00B469F2">
      <w:r>
        <w:br w:type="page"/>
      </w:r>
    </w:p>
    <w:p w14:paraId="2579C9C5" w14:textId="54219B1B" w:rsidR="009C48EC" w:rsidRDefault="009C48EC" w:rsidP="009C48EC">
      <w:pPr>
        <w:pStyle w:val="Ttulo1"/>
        <w:numPr>
          <w:ilvl w:val="0"/>
          <w:numId w:val="12"/>
        </w:numPr>
        <w:rPr>
          <w:b/>
          <w:bCs/>
          <w:color w:val="auto"/>
          <w:sz w:val="28"/>
          <w:szCs w:val="28"/>
          <w:shd w:val="clear" w:color="auto" w:fill="FFFFFF"/>
        </w:rPr>
      </w:pPr>
      <w:bookmarkStart w:id="0" w:name="_Toc152228758"/>
      <w:r w:rsidRPr="00BD0D70">
        <w:rPr>
          <w:b/>
          <w:bCs/>
          <w:color w:val="auto"/>
          <w:sz w:val="28"/>
          <w:szCs w:val="28"/>
          <w:shd w:val="clear" w:color="auto" w:fill="FFFFFF"/>
        </w:rPr>
        <w:lastRenderedPageBreak/>
        <w:t>Escribir por pantalla cada carácter de una cadena introducida por teclado.for</w:t>
      </w:r>
      <w:bookmarkEnd w:id="0"/>
    </w:p>
    <w:p w14:paraId="2848388C" w14:textId="3201C27A" w:rsidR="007D349A" w:rsidRPr="007D349A" w:rsidRDefault="007D349A" w:rsidP="007D349A">
      <w:pPr>
        <w:jc w:val="center"/>
      </w:pPr>
      <w:r>
        <w:rPr>
          <w:noProof/>
        </w:rPr>
        <w:drawing>
          <wp:inline distT="0" distB="0" distL="0" distR="0" wp14:anchorId="088EA00F" wp14:editId="2E25A048">
            <wp:extent cx="5400040" cy="24358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72DD" w14:textId="7482C3C5" w:rsidR="009C48EC" w:rsidRDefault="009C48EC" w:rsidP="009C48EC">
      <w:pPr>
        <w:pStyle w:val="Ttulo1"/>
        <w:numPr>
          <w:ilvl w:val="0"/>
          <w:numId w:val="12"/>
        </w:numPr>
        <w:rPr>
          <w:b/>
          <w:bCs/>
          <w:color w:val="auto"/>
          <w:sz w:val="28"/>
          <w:szCs w:val="28"/>
          <w:shd w:val="clear" w:color="auto" w:fill="FFFFFF"/>
        </w:rPr>
      </w:pPr>
      <w:bookmarkStart w:id="1" w:name="_Toc152228759"/>
      <w:r w:rsidRPr="00BD0D70">
        <w:rPr>
          <w:b/>
          <w:bCs/>
          <w:color w:val="auto"/>
          <w:sz w:val="28"/>
          <w:szCs w:val="28"/>
          <w:shd w:val="clear" w:color="auto" w:fill="FFFFFF"/>
        </w:rPr>
        <w:t>Escribir por pantalla cada carácter de una cadena introducida por teclado.for</w:t>
      </w:r>
      <w:r w:rsidRPr="00BD0D70">
        <w:rPr>
          <w:b/>
          <w:bCs/>
          <w:color w:val="auto"/>
          <w:sz w:val="28"/>
          <w:szCs w:val="28"/>
          <w:shd w:val="clear" w:color="auto" w:fill="FFFFFF"/>
        </w:rPr>
        <w:t xml:space="preserve"> y</w:t>
      </w:r>
      <w:r w:rsidRPr="00BD0D70">
        <w:rPr>
          <w:b/>
          <w:bCs/>
          <w:color w:val="auto"/>
          <w:sz w:val="28"/>
          <w:szCs w:val="28"/>
          <w:shd w:val="clear" w:color="auto" w:fill="FFFFFF"/>
        </w:rPr>
        <w:t xml:space="preserve"> contar el número de caracteres</w:t>
      </w:r>
      <w:bookmarkEnd w:id="1"/>
    </w:p>
    <w:p w14:paraId="579D3FB2" w14:textId="117BA1AC" w:rsidR="007D349A" w:rsidRPr="007D349A" w:rsidRDefault="007D349A" w:rsidP="007D349A">
      <w:pPr>
        <w:jc w:val="center"/>
      </w:pPr>
      <w:r>
        <w:rPr>
          <w:noProof/>
        </w:rPr>
        <w:drawing>
          <wp:inline distT="0" distB="0" distL="0" distR="0" wp14:anchorId="4EF608F1" wp14:editId="1C3ABEB7">
            <wp:extent cx="4251960" cy="411746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524" cy="41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F9A5" w14:textId="2F5BB6CF" w:rsidR="009C48EC" w:rsidRDefault="009C48EC" w:rsidP="009C48EC">
      <w:pPr>
        <w:pStyle w:val="Ttulo1"/>
        <w:numPr>
          <w:ilvl w:val="0"/>
          <w:numId w:val="12"/>
        </w:numPr>
        <w:rPr>
          <w:b/>
          <w:bCs/>
          <w:color w:val="auto"/>
          <w:sz w:val="28"/>
          <w:szCs w:val="28"/>
          <w:shd w:val="clear" w:color="auto" w:fill="FFFFFF"/>
        </w:rPr>
      </w:pPr>
      <w:bookmarkStart w:id="2" w:name="_Toc152228760"/>
      <w:r w:rsidRPr="00BD0D70">
        <w:rPr>
          <w:b/>
          <w:bCs/>
          <w:color w:val="auto"/>
          <w:sz w:val="28"/>
          <w:szCs w:val="28"/>
          <w:shd w:val="clear" w:color="auto" w:fill="FFFFFF"/>
        </w:rPr>
        <w:lastRenderedPageBreak/>
        <w:t>Realizar un programa que comprueba si una cadena leída por teclado comienza por una subcadena introducida por teclado ejercicio 2</w:t>
      </w:r>
      <w:bookmarkEnd w:id="2"/>
    </w:p>
    <w:p w14:paraId="6C80EC8D" w14:textId="46065B71" w:rsidR="00896303" w:rsidRPr="00896303" w:rsidRDefault="00896303" w:rsidP="00896303">
      <w:pPr>
        <w:jc w:val="center"/>
      </w:pPr>
      <w:r>
        <w:rPr>
          <w:noProof/>
        </w:rPr>
        <w:drawing>
          <wp:inline distT="0" distB="0" distL="0" distR="0" wp14:anchorId="7CEED0FE" wp14:editId="4AB0C1B8">
            <wp:extent cx="4457700" cy="2474170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57" cy="24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1BE4" w14:textId="5DE041FD" w:rsidR="009C48EC" w:rsidRDefault="009C48EC" w:rsidP="009C48EC">
      <w:pPr>
        <w:pStyle w:val="Ttulo1"/>
        <w:numPr>
          <w:ilvl w:val="0"/>
          <w:numId w:val="12"/>
        </w:numPr>
        <w:rPr>
          <w:b/>
          <w:bCs/>
          <w:color w:val="auto"/>
          <w:sz w:val="28"/>
          <w:szCs w:val="28"/>
          <w:shd w:val="clear" w:color="auto" w:fill="FFFFFF"/>
        </w:rPr>
      </w:pPr>
      <w:bookmarkStart w:id="3" w:name="_Toc152228761"/>
      <w:r w:rsidRPr="00BD0D70">
        <w:rPr>
          <w:b/>
          <w:bCs/>
          <w:color w:val="auto"/>
          <w:sz w:val="28"/>
          <w:szCs w:val="28"/>
          <w:shd w:val="clear" w:color="auto" w:fill="FFFFFF"/>
        </w:rPr>
        <w:t>Pide una cadena y un carácter por teclado y muestra cuantas veces aparece el carácter en la cadena.count</w:t>
      </w:r>
      <w:bookmarkEnd w:id="3"/>
    </w:p>
    <w:p w14:paraId="7F505F9F" w14:textId="05A249D0" w:rsidR="00E13A07" w:rsidRPr="00E13A07" w:rsidRDefault="0089427C" w:rsidP="0089427C">
      <w:pPr>
        <w:jc w:val="center"/>
      </w:pPr>
      <w:r>
        <w:rPr>
          <w:noProof/>
        </w:rPr>
        <w:drawing>
          <wp:inline distT="0" distB="0" distL="0" distR="0" wp14:anchorId="3DF676D8" wp14:editId="424A6427">
            <wp:extent cx="4846320" cy="42137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392" cy="42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9104" w14:textId="4971595D" w:rsidR="009C48EC" w:rsidRDefault="009C48EC" w:rsidP="009C48EC">
      <w:pPr>
        <w:pStyle w:val="Ttulo1"/>
        <w:numPr>
          <w:ilvl w:val="0"/>
          <w:numId w:val="12"/>
        </w:numPr>
        <w:rPr>
          <w:b/>
          <w:bCs/>
          <w:color w:val="auto"/>
          <w:sz w:val="28"/>
          <w:szCs w:val="28"/>
          <w:shd w:val="clear" w:color="auto" w:fill="FFFFFF"/>
        </w:rPr>
      </w:pPr>
      <w:bookmarkStart w:id="4" w:name="_Toc152228762"/>
      <w:r w:rsidRPr="00BD0D70">
        <w:rPr>
          <w:b/>
          <w:bCs/>
          <w:color w:val="auto"/>
          <w:sz w:val="28"/>
          <w:szCs w:val="28"/>
          <w:shd w:val="clear" w:color="auto" w:fill="FFFFFF"/>
        </w:rPr>
        <w:lastRenderedPageBreak/>
        <w:t>Realizar un programa que compruebe si una cadena </w:t>
      </w:r>
      <w:r w:rsidRPr="00BD0D70">
        <w:rPr>
          <w:b/>
          <w:bCs/>
          <w:color w:val="auto"/>
          <w:sz w:val="28"/>
          <w:szCs w:val="28"/>
        </w:rPr>
        <w:t>contiene</w:t>
      </w:r>
      <w:r w:rsidRPr="00BD0D70">
        <w:rPr>
          <w:b/>
          <w:bCs/>
          <w:color w:val="auto"/>
          <w:sz w:val="28"/>
          <w:szCs w:val="28"/>
          <w:shd w:val="clear" w:color="auto" w:fill="FFFFFF"/>
        </w:rPr>
        <w:t> una subcadena. Las dos cadenas se introducen por teclado.</w:t>
      </w:r>
      <w:bookmarkEnd w:id="4"/>
    </w:p>
    <w:p w14:paraId="1EC187DD" w14:textId="30AF2D25" w:rsidR="00A208B6" w:rsidRPr="00477151" w:rsidRDefault="00477151" w:rsidP="00A208B6">
      <w:r>
        <w:rPr>
          <w:noProof/>
        </w:rPr>
        <w:drawing>
          <wp:inline distT="0" distB="0" distL="0" distR="0" wp14:anchorId="03FA927B" wp14:editId="1EF1CDB4">
            <wp:extent cx="5400040" cy="2662555"/>
            <wp:effectExtent l="0" t="0" r="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B6" w:rsidRPr="00477151" w:rsidSect="007A65B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395C" w14:textId="77777777" w:rsidR="005A6929" w:rsidRDefault="005A6929" w:rsidP="00C85AB9">
      <w:pPr>
        <w:spacing w:after="0" w:line="240" w:lineRule="auto"/>
      </w:pPr>
      <w:r>
        <w:separator/>
      </w:r>
    </w:p>
  </w:endnote>
  <w:endnote w:type="continuationSeparator" w:id="0">
    <w:p w14:paraId="10374927" w14:textId="77777777" w:rsidR="005A6929" w:rsidRDefault="005A6929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3017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5CCEB3" w14:textId="77777777" w:rsidR="00547BC2" w:rsidRDefault="00547BC2" w:rsidP="00547BC2">
    <w:pPr>
      <w:pStyle w:val="Piedepgina"/>
    </w:pPr>
    <w:r>
      <w:t>Publicado en España bajo licencia</w:t>
    </w:r>
  </w:p>
  <w:p w14:paraId="27729BE5" w14:textId="77777777" w:rsidR="00547BC2" w:rsidRDefault="00547BC2" w:rsidP="00547BC2">
    <w:pPr>
      <w:pStyle w:val="Piedepgina"/>
    </w:pPr>
    <w:r>
      <w:t>Creative Commons Reconocimiento-No Comercial-Compartir Igual 4.0 (CC BY-NC-SA)</w:t>
    </w:r>
  </w:p>
  <w:p w14:paraId="72D36533" w14:textId="77777777" w:rsidR="00547BC2" w:rsidRDefault="005A6929" w:rsidP="00547BC2">
    <w:pPr>
      <w:pStyle w:val="Piedepgina"/>
    </w:pPr>
    <w:hyperlink r:id="rId1" w:history="1">
      <w:r w:rsidR="00547BC2">
        <w:rPr>
          <w:rStyle w:val="Hipervnculo"/>
        </w:rPr>
        <w:t>https://creativecommons.org/licenses/by-nc-sa/4.0/deed.es</w:t>
      </w:r>
    </w:hyperlink>
    <w:r w:rsidR="00547BC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140B" w14:textId="77777777" w:rsidR="005A6929" w:rsidRDefault="005A6929" w:rsidP="00C85AB9">
      <w:pPr>
        <w:spacing w:after="0" w:line="240" w:lineRule="auto"/>
      </w:pPr>
      <w:r>
        <w:separator/>
      </w:r>
    </w:p>
  </w:footnote>
  <w:footnote w:type="continuationSeparator" w:id="0">
    <w:p w14:paraId="65DDE7FE" w14:textId="77777777" w:rsidR="005A6929" w:rsidRDefault="005A6929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1ACB" w14:textId="298BE369" w:rsidR="00AB79EC" w:rsidRDefault="00AB79EC">
    <w:pPr>
      <w:pStyle w:val="Encabezado"/>
    </w:pPr>
    <w:r>
      <w:t>Andrés Catalina Blázquez</w:t>
    </w:r>
    <w:r>
      <w:tab/>
    </w:r>
    <w:r>
      <w:tab/>
    </w:r>
    <w:r w:rsidR="00F2095E" w:rsidRPr="003C383A">
      <w:rPr>
        <w:rFonts w:ascii="CIDFont+F1" w:hAnsi="CIDFont+F1" w:cs="CIDFont+F1"/>
      </w:rPr>
      <w:t>Implantación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0667"/>
    <w:multiLevelType w:val="hybridMultilevel"/>
    <w:tmpl w:val="45B0DA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34A"/>
    <w:multiLevelType w:val="hybridMultilevel"/>
    <w:tmpl w:val="63205F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C1F28"/>
    <w:multiLevelType w:val="hybridMultilevel"/>
    <w:tmpl w:val="FBBA9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5E"/>
    <w:rsid w:val="001914BC"/>
    <w:rsid w:val="001F30D6"/>
    <w:rsid w:val="00264006"/>
    <w:rsid w:val="00275FD8"/>
    <w:rsid w:val="002A5A1D"/>
    <w:rsid w:val="002E4540"/>
    <w:rsid w:val="002F49A0"/>
    <w:rsid w:val="00322C24"/>
    <w:rsid w:val="003558DE"/>
    <w:rsid w:val="003656BF"/>
    <w:rsid w:val="0041572C"/>
    <w:rsid w:val="00477151"/>
    <w:rsid w:val="00547BC2"/>
    <w:rsid w:val="00592139"/>
    <w:rsid w:val="005A6929"/>
    <w:rsid w:val="005F3C0D"/>
    <w:rsid w:val="0065534C"/>
    <w:rsid w:val="0069362F"/>
    <w:rsid w:val="006E0BB3"/>
    <w:rsid w:val="006F3CA2"/>
    <w:rsid w:val="00744C2E"/>
    <w:rsid w:val="007563E7"/>
    <w:rsid w:val="00797E4D"/>
    <w:rsid w:val="007A65BA"/>
    <w:rsid w:val="007D349A"/>
    <w:rsid w:val="00813821"/>
    <w:rsid w:val="008174CB"/>
    <w:rsid w:val="00844CFA"/>
    <w:rsid w:val="00856874"/>
    <w:rsid w:val="008611F3"/>
    <w:rsid w:val="0089427C"/>
    <w:rsid w:val="00896303"/>
    <w:rsid w:val="009A4DE2"/>
    <w:rsid w:val="009B10AE"/>
    <w:rsid w:val="009C48EC"/>
    <w:rsid w:val="00A16135"/>
    <w:rsid w:val="00A208B6"/>
    <w:rsid w:val="00A474CE"/>
    <w:rsid w:val="00A62D3D"/>
    <w:rsid w:val="00AB79EC"/>
    <w:rsid w:val="00B1244C"/>
    <w:rsid w:val="00B469F2"/>
    <w:rsid w:val="00BD0D70"/>
    <w:rsid w:val="00BE2460"/>
    <w:rsid w:val="00BE3A79"/>
    <w:rsid w:val="00C213D0"/>
    <w:rsid w:val="00C60EF5"/>
    <w:rsid w:val="00C85AB9"/>
    <w:rsid w:val="00D41F78"/>
    <w:rsid w:val="00D5599B"/>
    <w:rsid w:val="00DC2CF1"/>
    <w:rsid w:val="00DD037B"/>
    <w:rsid w:val="00E13A07"/>
    <w:rsid w:val="00E31D79"/>
    <w:rsid w:val="00E4263F"/>
    <w:rsid w:val="00EA7997"/>
    <w:rsid w:val="00F2095E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3A14"/>
  <w15:chartTrackingRefBased/>
  <w15:docId w15:val="{9566817A-055D-4547-A724-6B9644BA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7A65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5B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deed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ASIR\PLANTILLA%20EJERCICIOS%20CON%20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 CON PORTADA.dotx</Template>
  <TotalTime>46</TotalTime>
  <Pages>5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Cadenas</dc:title>
  <dc:subject>Implantación de Aplicaciones Web 2º ASIR</dc:subject>
  <dc:creator>Andres</dc:creator>
  <cp:keywords/>
  <dc:description/>
  <cp:lastModifiedBy>Andres</cp:lastModifiedBy>
  <cp:revision>17</cp:revision>
  <dcterms:created xsi:type="dcterms:W3CDTF">2023-11-30T08:22:00Z</dcterms:created>
  <dcterms:modified xsi:type="dcterms:W3CDTF">2023-11-30T09:40:00Z</dcterms:modified>
</cp:coreProperties>
</file>